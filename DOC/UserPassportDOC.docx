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27516" w14:textId="77777777" w:rsidR="004805F7" w:rsidRDefault="002D55D1" w:rsidP="004805F7">
      <w:pPr>
        <w:spacing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Сибирский государственный университет путей сообщения</w:t>
      </w:r>
    </w:p>
    <w:p w14:paraId="2442AD47" w14:textId="77777777" w:rsidR="00581872" w:rsidRDefault="00581872" w:rsidP="004805F7">
      <w:pPr>
        <w:spacing w:line="240" w:lineRule="auto"/>
        <w:jc w:val="center"/>
        <w:rPr>
          <w:rFonts w:ascii="Times New Roman" w:hAnsi="Times New Roman"/>
          <w:b/>
          <w:sz w:val="28"/>
        </w:rPr>
      </w:pPr>
    </w:p>
    <w:p w14:paraId="2CFE3FEE" w14:textId="77777777" w:rsidR="002D55D1" w:rsidRDefault="002D55D1" w:rsidP="004805F7">
      <w:pPr>
        <w:spacing w:line="240" w:lineRule="auto"/>
        <w:jc w:val="center"/>
        <w:rPr>
          <w:rFonts w:ascii="Times New Roman" w:hAnsi="Times New Roman"/>
          <w:b/>
          <w:sz w:val="28"/>
        </w:rPr>
      </w:pPr>
      <w:r w:rsidRPr="002D55D1">
        <w:rPr>
          <w:rFonts w:ascii="Times New Roman" w:hAnsi="Times New Roman"/>
          <w:b/>
          <w:sz w:val="28"/>
        </w:rPr>
        <w:t>УЧЕТНАЯ КАРТОЧКА СЛУШАТЕЛЯ</w:t>
      </w:r>
    </w:p>
    <w:p w14:paraId="30E75DB6" w14:textId="77777777" w:rsidR="004805F7" w:rsidRPr="00252707" w:rsidRDefault="002D55D1" w:rsidP="004805F7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Группа № </w:t>
      </w:r>
      <w:bookmarkStart w:id="0" w:name="NUM_GR"/>
      <w:r w:rsidR="00E65634" w:rsidRPr="00E65634">
        <w:rPr>
          <w:rFonts w:ascii="Times New Roman" w:hAnsi="Times New Roman"/>
          <w:sz w:val="28"/>
        </w:rPr>
        <w:t>113</w:t>
      </w:r>
      <w:bookmarkEnd w:id="0"/>
      <w:r w:rsidRPr="002D55D1">
        <w:rPr>
          <w:rFonts w:ascii="Times New Roman" w:hAnsi="Times New Roman"/>
          <w:sz w:val="28"/>
        </w:rPr>
        <w:t xml:space="preserve">. </w:t>
      </w:r>
      <w:r w:rsidR="00252707">
        <w:rPr>
          <w:rFonts w:ascii="Times New Roman" w:hAnsi="Times New Roman"/>
          <w:sz w:val="28"/>
        </w:rPr>
        <w:t xml:space="preserve">Название: </w:t>
      </w:r>
      <w:bookmarkStart w:id="1" w:name="NAME_GR"/>
      <w:r w:rsidR="00E65634" w:rsidRPr="00E65634">
        <w:rPr>
          <w:rFonts w:ascii="Times New Roman" w:hAnsi="Times New Roman"/>
          <w:sz w:val="28"/>
        </w:rPr>
        <w:t>114</w:t>
      </w:r>
      <w:bookmarkEnd w:id="1"/>
      <w:r w:rsidR="00252707" w:rsidRPr="00252707">
        <w:rPr>
          <w:rFonts w:ascii="Times New Roman" w:hAnsi="Times New Roman"/>
          <w:sz w:val="28"/>
        </w:rPr>
        <w:t>.</w:t>
      </w:r>
      <w:r w:rsidRPr="002D55D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Обучение</w:t>
      </w:r>
      <w:r w:rsidRPr="00252707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</w:t>
      </w:r>
      <w:r w:rsidRPr="00252707">
        <w:rPr>
          <w:rFonts w:ascii="Times New Roman" w:hAnsi="Times New Roman"/>
          <w:sz w:val="28"/>
          <w:lang w:val="en-US"/>
        </w:rPr>
        <w:t xml:space="preserve"> </w:t>
      </w:r>
      <w:bookmarkStart w:id="2" w:name="FIRST_DATE"/>
      <w:r w:rsidR="00E65634">
        <w:rPr>
          <w:rFonts w:ascii="Times New Roman" w:hAnsi="Times New Roman"/>
          <w:sz w:val="28"/>
          <w:lang w:val="en-US"/>
        </w:rPr>
        <w:t>19.05.2022</w:t>
      </w:r>
      <w:bookmarkEnd w:id="2"/>
      <w:r w:rsidRPr="00252707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по</w:t>
      </w:r>
      <w:r w:rsidRPr="00252707">
        <w:rPr>
          <w:rFonts w:ascii="Times New Roman" w:hAnsi="Times New Roman"/>
          <w:sz w:val="28"/>
          <w:lang w:val="en-US"/>
        </w:rPr>
        <w:t xml:space="preserve"> </w:t>
      </w:r>
      <w:bookmarkStart w:id="3" w:name="LAST_DATE"/>
      <w:r w:rsidR="00E65634">
        <w:rPr>
          <w:rFonts w:ascii="Times New Roman" w:hAnsi="Times New Roman"/>
          <w:sz w:val="28"/>
          <w:lang w:val="en-US"/>
        </w:rPr>
        <w:t>19.07.2022</w:t>
      </w:r>
      <w:bookmarkEnd w:id="3"/>
      <w:r w:rsidR="00252707" w:rsidRPr="00252707">
        <w:rPr>
          <w:rFonts w:ascii="Times New Roman" w:hAnsi="Times New Roman"/>
          <w:sz w:val="28"/>
          <w:lang w:val="en-US"/>
        </w:rPr>
        <w:t>.</w:t>
      </w:r>
    </w:p>
    <w:p w14:paraId="3702D733" w14:textId="02AFB17B" w:rsidR="00BC6F29" w:rsidRPr="00252707" w:rsidRDefault="00E65634" w:rsidP="00FE0761">
      <w:pPr>
        <w:spacing w:line="24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A0C685E" wp14:editId="6DEB9B3F">
                <wp:simplePos x="0" y="0"/>
                <wp:positionH relativeFrom="column">
                  <wp:posOffset>2124710</wp:posOffset>
                </wp:positionH>
                <wp:positionV relativeFrom="paragraph">
                  <wp:posOffset>162560</wp:posOffset>
                </wp:positionV>
                <wp:extent cx="269875" cy="247650"/>
                <wp:effectExtent l="6350" t="5080" r="9525" b="13970"/>
                <wp:wrapNone/>
                <wp:docPr id="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464E63" id="Rectangle 4" o:spid="_x0000_s1026" style="position:absolute;margin-left:167.3pt;margin-top:12.8pt;width:21.25pt;height:19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90C99CA" wp14:editId="3B70BB5A">
                <wp:simplePos x="0" y="0"/>
                <wp:positionH relativeFrom="column">
                  <wp:posOffset>99060</wp:posOffset>
                </wp:positionH>
                <wp:positionV relativeFrom="paragraph">
                  <wp:posOffset>172085</wp:posOffset>
                </wp:positionV>
                <wp:extent cx="269875" cy="247650"/>
                <wp:effectExtent l="9525" t="5080" r="6350" b="13970"/>
                <wp:wrapNone/>
                <wp:docPr id="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6B847C" id="Rectangle 2" o:spid="_x0000_s1026" style="position:absolute;margin-left:7.8pt;margin-top:13.55pt;width:21.25pt;height:19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"/>
            </w:pict>
          </mc:Fallback>
        </mc:AlternateContent>
      </w:r>
    </w:p>
    <w:p w14:paraId="03068F54" w14:textId="77777777" w:rsidR="002D55D1" w:rsidRPr="00F74FB4" w:rsidRDefault="002D55D1" w:rsidP="002D55D1">
      <w:pPr>
        <w:tabs>
          <w:tab w:val="left" w:pos="3870"/>
        </w:tabs>
        <w:spacing w:line="240" w:lineRule="auto"/>
        <w:ind w:firstLine="709"/>
        <w:rPr>
          <w:rFonts w:ascii="Times New Roman" w:hAnsi="Times New Roman"/>
          <w:sz w:val="24"/>
        </w:rPr>
      </w:pPr>
      <w:r w:rsidRPr="00F74FB4">
        <w:rPr>
          <w:rFonts w:ascii="Times New Roman" w:hAnsi="Times New Roman"/>
          <w:sz w:val="24"/>
        </w:rPr>
        <w:t xml:space="preserve">Сертификация по </w:t>
      </w:r>
      <w:r w:rsidRPr="00F74FB4">
        <w:rPr>
          <w:rFonts w:ascii="Times New Roman" w:hAnsi="Times New Roman"/>
          <w:sz w:val="24"/>
        </w:rPr>
        <w:tab/>
        <w:t>Акустическому виду</w:t>
      </w:r>
    </w:p>
    <w:p w14:paraId="2DB54E27" w14:textId="06A942C5" w:rsidR="002D55D1" w:rsidRPr="00F74FB4" w:rsidRDefault="00E65634" w:rsidP="002D55D1">
      <w:pPr>
        <w:tabs>
          <w:tab w:val="left" w:pos="3870"/>
        </w:tabs>
        <w:spacing w:line="240" w:lineRule="auto"/>
        <w:ind w:firstLine="709"/>
        <w:rPr>
          <w:rFonts w:ascii="Times New Roman" w:hAnsi="Times New Roman"/>
          <w:sz w:val="24"/>
        </w:rPr>
      </w:pPr>
      <w:r w:rsidRPr="00F74FB4">
        <w:rPr>
          <w:rFonts w:ascii="Times New Roman" w:hAnsi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374CAB4" wp14:editId="2A407A86">
                <wp:simplePos x="0" y="0"/>
                <wp:positionH relativeFrom="column">
                  <wp:posOffset>2124710</wp:posOffset>
                </wp:positionH>
                <wp:positionV relativeFrom="paragraph">
                  <wp:posOffset>144145</wp:posOffset>
                </wp:positionV>
                <wp:extent cx="269875" cy="247650"/>
                <wp:effectExtent l="6350" t="13970" r="9525" b="5080"/>
                <wp:wrapNone/>
                <wp:docPr id="1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7D8D9" id="Rectangle 5" o:spid="_x0000_s1026" style="position:absolute;margin-left:167.3pt;margin-top:11.35pt;width:21.25pt;height:19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"/>
            </w:pict>
          </mc:Fallback>
        </mc:AlternateContent>
      </w:r>
      <w:r w:rsidR="002D55D1" w:rsidRPr="00F74FB4">
        <w:rPr>
          <w:rFonts w:ascii="Times New Roman" w:hAnsi="Times New Roman"/>
          <w:sz w:val="24"/>
        </w:rPr>
        <w:tab/>
      </w:r>
    </w:p>
    <w:p w14:paraId="1F83F056" w14:textId="77777777" w:rsidR="002D55D1" w:rsidRPr="00F74FB4" w:rsidRDefault="002D55D1" w:rsidP="002D55D1">
      <w:pPr>
        <w:tabs>
          <w:tab w:val="left" w:pos="3870"/>
        </w:tabs>
        <w:spacing w:line="240" w:lineRule="auto"/>
        <w:rPr>
          <w:rFonts w:ascii="Times New Roman" w:hAnsi="Times New Roman"/>
          <w:sz w:val="24"/>
        </w:rPr>
      </w:pPr>
      <w:r w:rsidRPr="00F74FB4">
        <w:rPr>
          <w:rFonts w:ascii="Times New Roman" w:hAnsi="Times New Roman"/>
          <w:sz w:val="24"/>
        </w:rPr>
        <w:tab/>
        <w:t>Акустико-эмиссионному виду</w:t>
      </w:r>
    </w:p>
    <w:p w14:paraId="23A7C645" w14:textId="7E147D84" w:rsidR="002D55D1" w:rsidRPr="00F74FB4" w:rsidRDefault="00E65634" w:rsidP="002D55D1">
      <w:pPr>
        <w:tabs>
          <w:tab w:val="left" w:pos="3870"/>
        </w:tabs>
        <w:spacing w:line="240" w:lineRule="auto"/>
        <w:rPr>
          <w:rFonts w:ascii="Times New Roman" w:hAnsi="Times New Roman"/>
          <w:sz w:val="24"/>
        </w:rPr>
      </w:pPr>
      <w:r w:rsidRPr="00F74FB4">
        <w:rPr>
          <w:rFonts w:ascii="Times New Roman" w:hAnsi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2911995" wp14:editId="611BAEF9">
                <wp:simplePos x="0" y="0"/>
                <wp:positionH relativeFrom="column">
                  <wp:posOffset>2124710</wp:posOffset>
                </wp:positionH>
                <wp:positionV relativeFrom="paragraph">
                  <wp:posOffset>144780</wp:posOffset>
                </wp:positionV>
                <wp:extent cx="269875" cy="247650"/>
                <wp:effectExtent l="6350" t="12700" r="9525" b="6350"/>
                <wp:wrapNone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4CC71" id="Rectangle 6" o:spid="_x0000_s1026" style="position:absolute;margin-left:167.3pt;margin-top:11.4pt;width:21.25pt;height:19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"/>
            </w:pict>
          </mc:Fallback>
        </mc:AlternateContent>
      </w:r>
    </w:p>
    <w:p w14:paraId="766E134A" w14:textId="77777777" w:rsidR="002D55D1" w:rsidRPr="00F74FB4" w:rsidRDefault="002D55D1" w:rsidP="002D55D1">
      <w:pPr>
        <w:tabs>
          <w:tab w:val="left" w:pos="3870"/>
        </w:tabs>
        <w:spacing w:line="240" w:lineRule="auto"/>
        <w:ind w:firstLine="709"/>
        <w:rPr>
          <w:rFonts w:ascii="Times New Roman" w:hAnsi="Times New Roman"/>
          <w:sz w:val="24"/>
        </w:rPr>
      </w:pPr>
      <w:r w:rsidRPr="00F74FB4">
        <w:rPr>
          <w:rFonts w:ascii="Times New Roman" w:hAnsi="Times New Roman"/>
          <w:sz w:val="24"/>
        </w:rPr>
        <w:tab/>
        <w:t>Магнитному виду</w:t>
      </w:r>
    </w:p>
    <w:p w14:paraId="77E6EFFF" w14:textId="77777777" w:rsidR="002D55D1" w:rsidRPr="00F74FB4" w:rsidRDefault="002D55D1" w:rsidP="002D55D1">
      <w:pPr>
        <w:spacing w:line="240" w:lineRule="auto"/>
        <w:rPr>
          <w:rFonts w:ascii="Times New Roman" w:hAnsi="Times New Roman"/>
          <w:sz w:val="24"/>
        </w:rPr>
      </w:pPr>
    </w:p>
    <w:p w14:paraId="7191FC0D" w14:textId="1714CD15" w:rsidR="002D55D1" w:rsidRDefault="00E65634" w:rsidP="002D55D1">
      <w:pPr>
        <w:spacing w:line="240" w:lineRule="auto"/>
        <w:ind w:left="708"/>
        <w:rPr>
          <w:rFonts w:ascii="Times New Roman" w:hAnsi="Times New Roman"/>
          <w:sz w:val="24"/>
        </w:rPr>
      </w:pPr>
      <w:r w:rsidRPr="00F74FB4">
        <w:rPr>
          <w:rFonts w:ascii="Times New Roman" w:hAnsi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38F39D4" wp14:editId="599A7F5C">
                <wp:simplePos x="0" y="0"/>
                <wp:positionH relativeFrom="column">
                  <wp:posOffset>99060</wp:posOffset>
                </wp:positionH>
                <wp:positionV relativeFrom="paragraph">
                  <wp:posOffset>36195</wp:posOffset>
                </wp:positionV>
                <wp:extent cx="269875" cy="247650"/>
                <wp:effectExtent l="9525" t="10795" r="6350" b="8255"/>
                <wp:wrapNone/>
                <wp:docPr id="1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3A8E3F" id="Rectangle 3" o:spid="_x0000_s1026" style="position:absolute;margin-left:7.8pt;margin-top:2.85pt;width:21.25pt;height:19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"/>
            </w:pict>
          </mc:Fallback>
        </mc:AlternateContent>
      </w:r>
      <w:r w:rsidR="002D55D1" w:rsidRPr="00F74FB4">
        <w:rPr>
          <w:rFonts w:ascii="Times New Roman" w:hAnsi="Times New Roman"/>
          <w:sz w:val="24"/>
        </w:rPr>
        <w:t>Повышение квалификации дефектоскопистов по магнитому, ультразвуковому и вихретоковому контролю</w:t>
      </w:r>
    </w:p>
    <w:p w14:paraId="087F66A7" w14:textId="77777777" w:rsidR="00581872" w:rsidRPr="00F74FB4" w:rsidRDefault="00581872" w:rsidP="002D55D1">
      <w:pPr>
        <w:spacing w:line="240" w:lineRule="auto"/>
        <w:ind w:left="708"/>
        <w:rPr>
          <w:rFonts w:ascii="Times New Roman" w:hAnsi="Times New Roman"/>
          <w:sz w:val="24"/>
        </w:rPr>
      </w:pPr>
    </w:p>
    <w:tbl>
      <w:tblPr>
        <w:tblW w:w="981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567"/>
        <w:gridCol w:w="3411"/>
        <w:gridCol w:w="5408"/>
      </w:tblGrid>
      <w:tr w:rsidR="00F74FB4" w:rsidRPr="00592FA3" w14:paraId="33E4AC19" w14:textId="77777777" w:rsidTr="00AE7D60">
        <w:trPr>
          <w:trHeight w:val="259"/>
        </w:trPr>
        <w:tc>
          <w:tcPr>
            <w:tcW w:w="425" w:type="dxa"/>
            <w:vMerge w:val="restart"/>
            <w:tcBorders>
              <w:right w:val="nil"/>
            </w:tcBorders>
          </w:tcPr>
          <w:p w14:paraId="1A91C5C0" w14:textId="615B931D" w:rsidR="00F74FB4" w:rsidRPr="00F74FB4" w:rsidRDefault="00E65634" w:rsidP="00432D09">
            <w:pPr>
              <w:spacing w:line="276" w:lineRule="auto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drawing>
                <wp:inline distT="0" distB="0" distL="0" distR="0" wp14:anchorId="50A525B7" wp14:editId="668A43E5">
                  <wp:extent cx="152400" cy="152400"/>
                  <wp:effectExtent l="0" t="0" r="0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Merge w:val="restart"/>
            <w:tcBorders>
              <w:left w:val="nil"/>
              <w:right w:val="single" w:sz="4" w:space="0" w:color="auto"/>
            </w:tcBorders>
          </w:tcPr>
          <w:p w14:paraId="655C0940" w14:textId="77777777" w:rsidR="00F74FB4" w:rsidRPr="00592FA3" w:rsidRDefault="00F74FB4" w:rsidP="00432D09"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6DBC66D" w14:textId="77777777" w:rsidR="00F74FB4" w:rsidRPr="00592FA3" w:rsidRDefault="00F74FB4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92FA3">
              <w:rPr>
                <w:rFonts w:ascii="Times New Roman" w:hAnsi="Times New Roman"/>
                <w:sz w:val="24"/>
                <w:szCs w:val="24"/>
              </w:rPr>
              <w:t xml:space="preserve">Фамилия </w:t>
            </w:r>
          </w:p>
        </w:tc>
        <w:tc>
          <w:tcPr>
            <w:tcW w:w="5408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085805D7" w14:textId="44CA6485" w:rsidR="00F74FB4" w:rsidRPr="00F74FB4" w:rsidRDefault="00E65634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4" w:name="NM1"/>
            <w:bookmarkEnd w:id="4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SECONDNAME</w:t>
            </w:r>
          </w:p>
        </w:tc>
      </w:tr>
      <w:tr w:rsidR="00F74FB4" w:rsidRPr="00592FA3" w14:paraId="2D007788" w14:textId="77777777" w:rsidTr="00AE7D60">
        <w:trPr>
          <w:trHeight w:val="272"/>
        </w:trPr>
        <w:tc>
          <w:tcPr>
            <w:tcW w:w="425" w:type="dxa"/>
            <w:vMerge/>
            <w:tcBorders>
              <w:right w:val="nil"/>
            </w:tcBorders>
          </w:tcPr>
          <w:p w14:paraId="66AB0E40" w14:textId="77777777" w:rsidR="00F74FB4" w:rsidRPr="00F74FB4" w:rsidRDefault="00F74FB4" w:rsidP="00432D09">
            <w:pPr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Merge/>
            <w:tcBorders>
              <w:left w:val="nil"/>
              <w:right w:val="single" w:sz="4" w:space="0" w:color="auto"/>
            </w:tcBorders>
          </w:tcPr>
          <w:p w14:paraId="4B4E9EEA" w14:textId="77777777" w:rsidR="00F74FB4" w:rsidRPr="00592FA3" w:rsidRDefault="00F74FB4" w:rsidP="00432D09"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41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223365E7" w14:textId="77777777" w:rsidR="00F74FB4" w:rsidRPr="00592FA3" w:rsidRDefault="00F74FB4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92FA3">
              <w:rPr>
                <w:rFonts w:ascii="Times New Roman" w:hAnsi="Times New Roman"/>
                <w:sz w:val="24"/>
                <w:szCs w:val="24"/>
              </w:rPr>
              <w:t>Имя</w:t>
            </w:r>
          </w:p>
        </w:tc>
        <w:tc>
          <w:tcPr>
            <w:tcW w:w="540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8D9222A" w14:textId="1D3742C4" w:rsidR="00F74FB4" w:rsidRPr="00592FA3" w:rsidRDefault="00E65634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5" w:name="NM2"/>
            <w:bookmarkEnd w:id="5"/>
            <w:r>
              <w:rPr>
                <w:rFonts w:ascii="Times New Roman" w:hAnsi="Times New Roman"/>
                <w:sz w:val="24"/>
                <w:szCs w:val="24"/>
                <w:lang w:val="en-US"/>
              </w:rPr>
              <w:t>FIRSTNAME</w:t>
            </w:r>
          </w:p>
        </w:tc>
      </w:tr>
      <w:tr w:rsidR="00F74FB4" w:rsidRPr="00592FA3" w14:paraId="0FCD959A" w14:textId="77777777" w:rsidTr="00AE7D60">
        <w:trPr>
          <w:trHeight w:val="311"/>
        </w:trPr>
        <w:tc>
          <w:tcPr>
            <w:tcW w:w="425" w:type="dxa"/>
            <w:vMerge/>
            <w:tcBorders>
              <w:right w:val="nil"/>
            </w:tcBorders>
          </w:tcPr>
          <w:p w14:paraId="05F660D2" w14:textId="77777777" w:rsidR="00F74FB4" w:rsidRPr="00F74FB4" w:rsidRDefault="00F74FB4" w:rsidP="00432D09">
            <w:pPr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Merge/>
            <w:tcBorders>
              <w:left w:val="nil"/>
              <w:right w:val="single" w:sz="4" w:space="0" w:color="auto"/>
            </w:tcBorders>
          </w:tcPr>
          <w:p w14:paraId="57ED058B" w14:textId="77777777" w:rsidR="00F74FB4" w:rsidRPr="00592FA3" w:rsidRDefault="00F74FB4" w:rsidP="00432D09"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411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</w:tcPr>
          <w:p w14:paraId="3AFA9A9C" w14:textId="77777777" w:rsidR="00F74FB4" w:rsidRPr="00592FA3" w:rsidRDefault="00F74FB4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92FA3">
              <w:rPr>
                <w:rFonts w:ascii="Times New Roman" w:hAnsi="Times New Roman"/>
                <w:sz w:val="24"/>
                <w:szCs w:val="24"/>
              </w:rPr>
              <w:t>Отчество</w:t>
            </w:r>
          </w:p>
        </w:tc>
        <w:tc>
          <w:tcPr>
            <w:tcW w:w="5408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3B0A28D7" w14:textId="6FD087FF" w:rsidR="00F74FB4" w:rsidRPr="00E65634" w:rsidRDefault="00E65634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6" w:name="NM3"/>
            <w:bookmarkEnd w:id="6"/>
            <w:r>
              <w:rPr>
                <w:rFonts w:ascii="Times New Roman" w:hAnsi="Times New Roman"/>
                <w:sz w:val="24"/>
                <w:szCs w:val="24"/>
                <w:lang w:val="en-US"/>
              </w:rPr>
              <w:t>SURNAME</w:t>
            </w:r>
          </w:p>
        </w:tc>
      </w:tr>
      <w:tr w:rsidR="00F74FB4" w:rsidRPr="00592FA3" w14:paraId="29120979" w14:textId="77777777" w:rsidTr="00AE7D60">
        <w:trPr>
          <w:trHeight w:val="273"/>
        </w:trPr>
        <w:tc>
          <w:tcPr>
            <w:tcW w:w="425" w:type="dxa"/>
            <w:tcBorders>
              <w:right w:val="nil"/>
            </w:tcBorders>
          </w:tcPr>
          <w:p w14:paraId="5CF0F216" w14:textId="1FCFED90" w:rsidR="00F74FB4" w:rsidRPr="00F74FB4" w:rsidRDefault="00E65634" w:rsidP="00432D09">
            <w:pPr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drawing>
                <wp:inline distT="0" distB="0" distL="0" distR="0" wp14:anchorId="6AA4CB53" wp14:editId="6D48E040">
                  <wp:extent cx="152400" cy="152400"/>
                  <wp:effectExtent l="0" t="0" r="0" b="0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left w:val="nil"/>
            </w:tcBorders>
          </w:tcPr>
          <w:p w14:paraId="2284183A" w14:textId="77777777" w:rsidR="00F74FB4" w:rsidRPr="00F74FB4" w:rsidRDefault="00F74FB4" w:rsidP="00432D09"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11" w:type="dxa"/>
            <w:tcBorders>
              <w:top w:val="single" w:sz="4" w:space="0" w:color="auto"/>
            </w:tcBorders>
          </w:tcPr>
          <w:p w14:paraId="40A22191" w14:textId="77777777" w:rsidR="00F74FB4" w:rsidRPr="00592FA3" w:rsidRDefault="00F74FB4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92FA3">
              <w:rPr>
                <w:rFonts w:ascii="Times New Roman" w:hAnsi="Times New Roman"/>
                <w:sz w:val="24"/>
                <w:szCs w:val="24"/>
              </w:rPr>
              <w:t>Дата рождения</w:t>
            </w:r>
          </w:p>
        </w:tc>
        <w:tc>
          <w:tcPr>
            <w:tcW w:w="5408" w:type="dxa"/>
            <w:tcBorders>
              <w:top w:val="single" w:sz="4" w:space="0" w:color="auto"/>
            </w:tcBorders>
          </w:tcPr>
          <w:p w14:paraId="26EE8FDE" w14:textId="5A17374D" w:rsidR="00F74FB4" w:rsidRPr="00E65634" w:rsidRDefault="00E65634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7" w:name="BIRTH_DATE"/>
            <w:bookmarkEnd w:id="7"/>
            <w:r w:rsidRPr="00E65634">
              <w:rPr>
                <w:rFonts w:ascii="Times New Roman" w:hAnsi="Times New Roman"/>
                <w:sz w:val="24"/>
                <w:szCs w:val="24"/>
              </w:rPr>
              <w:t>BIRTH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DAY</w:t>
            </w:r>
          </w:p>
        </w:tc>
      </w:tr>
      <w:tr w:rsidR="00F74FB4" w:rsidRPr="00592FA3" w14:paraId="0525FABE" w14:textId="77777777" w:rsidTr="00AE7D60">
        <w:trPr>
          <w:trHeight w:val="273"/>
        </w:trPr>
        <w:tc>
          <w:tcPr>
            <w:tcW w:w="425" w:type="dxa"/>
            <w:tcBorders>
              <w:right w:val="nil"/>
            </w:tcBorders>
          </w:tcPr>
          <w:p w14:paraId="340227EC" w14:textId="5622A215" w:rsidR="00F74FB4" w:rsidRPr="00F74FB4" w:rsidRDefault="00E65634" w:rsidP="00432D09">
            <w:pPr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drawing>
                <wp:inline distT="0" distB="0" distL="0" distR="0" wp14:anchorId="4F1913EE" wp14:editId="3134EADB">
                  <wp:extent cx="152400" cy="1524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left w:val="nil"/>
            </w:tcBorders>
          </w:tcPr>
          <w:p w14:paraId="51C24EB7" w14:textId="77777777" w:rsidR="00F74FB4" w:rsidRPr="00F74FB4" w:rsidRDefault="00F74FB4" w:rsidP="00432D09"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11" w:type="dxa"/>
          </w:tcPr>
          <w:p w14:paraId="2652B559" w14:textId="77777777" w:rsidR="00F74FB4" w:rsidRPr="00592FA3" w:rsidRDefault="00F74FB4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92FA3">
              <w:rPr>
                <w:rFonts w:ascii="Times New Roman" w:hAnsi="Times New Roman"/>
                <w:sz w:val="24"/>
                <w:szCs w:val="24"/>
              </w:rPr>
              <w:t>Телефон</w:t>
            </w:r>
          </w:p>
        </w:tc>
        <w:tc>
          <w:tcPr>
            <w:tcW w:w="5408" w:type="dxa"/>
          </w:tcPr>
          <w:p w14:paraId="4E03DC44" w14:textId="77777777" w:rsidR="00F74FB4" w:rsidRPr="00592FA3" w:rsidRDefault="00F74FB4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8" w:name="PHONE"/>
            <w:r>
              <w:rPr>
                <w:rFonts w:ascii="Times New Roman" w:hAnsi="Times New Roman"/>
                <w:sz w:val="24"/>
                <w:szCs w:val="24"/>
                <w:lang w:val="en-US"/>
              </w:rPr>
              <w:t>PHONE</w:t>
            </w:r>
            <w:bookmarkEnd w:id="8"/>
          </w:p>
        </w:tc>
      </w:tr>
      <w:tr w:rsidR="00F74FB4" w:rsidRPr="00592FA3" w14:paraId="3667EA73" w14:textId="77777777" w:rsidTr="00AE7D60">
        <w:trPr>
          <w:trHeight w:val="261"/>
        </w:trPr>
        <w:tc>
          <w:tcPr>
            <w:tcW w:w="425" w:type="dxa"/>
            <w:tcBorders>
              <w:right w:val="nil"/>
            </w:tcBorders>
          </w:tcPr>
          <w:p w14:paraId="1D10FCEE" w14:textId="31EFC40C" w:rsidR="00F74FB4" w:rsidRPr="00F74FB4" w:rsidRDefault="00E65634" w:rsidP="00432D09">
            <w:pPr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drawing>
                <wp:inline distT="0" distB="0" distL="0" distR="0" wp14:anchorId="101E7711" wp14:editId="2E3B3F15">
                  <wp:extent cx="152400" cy="1524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left w:val="nil"/>
            </w:tcBorders>
          </w:tcPr>
          <w:p w14:paraId="2FC3E8E4" w14:textId="77777777" w:rsidR="00F74FB4" w:rsidRPr="00F74FB4" w:rsidRDefault="00F74FB4" w:rsidP="00432D09"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411" w:type="dxa"/>
          </w:tcPr>
          <w:p w14:paraId="09CA2FAC" w14:textId="77777777" w:rsidR="00F74FB4" w:rsidRPr="00592FA3" w:rsidRDefault="00F74FB4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92FA3">
              <w:rPr>
                <w:rFonts w:ascii="Times New Roman" w:hAnsi="Times New Roman"/>
                <w:sz w:val="24"/>
                <w:szCs w:val="24"/>
              </w:rPr>
              <w:t>Образование</w:t>
            </w:r>
          </w:p>
        </w:tc>
        <w:tc>
          <w:tcPr>
            <w:tcW w:w="5408" w:type="dxa"/>
          </w:tcPr>
          <w:p w14:paraId="2C939FD8" w14:textId="77777777" w:rsidR="00F74FB4" w:rsidRPr="00592FA3" w:rsidRDefault="00F74FB4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9" w:name="EDUCATION"/>
            <w:bookmarkEnd w:id="9"/>
          </w:p>
        </w:tc>
      </w:tr>
      <w:tr w:rsidR="00F74FB4" w:rsidRPr="00592FA3" w14:paraId="5501B310" w14:textId="77777777" w:rsidTr="00AE7D60">
        <w:trPr>
          <w:trHeight w:val="273"/>
        </w:trPr>
        <w:tc>
          <w:tcPr>
            <w:tcW w:w="425" w:type="dxa"/>
            <w:tcBorders>
              <w:right w:val="nil"/>
            </w:tcBorders>
          </w:tcPr>
          <w:p w14:paraId="4B9A1478" w14:textId="43791636" w:rsidR="00F74FB4" w:rsidRPr="00F74FB4" w:rsidRDefault="00E65634" w:rsidP="00432D09">
            <w:pPr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drawing>
                <wp:inline distT="0" distB="0" distL="0" distR="0" wp14:anchorId="7BCA8656" wp14:editId="12864105">
                  <wp:extent cx="152400" cy="152400"/>
                  <wp:effectExtent l="0" t="0" r="0" b="0"/>
                  <wp:docPr id="2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left w:val="nil"/>
            </w:tcBorders>
          </w:tcPr>
          <w:p w14:paraId="71101F80" w14:textId="77777777" w:rsidR="00F74FB4" w:rsidRPr="00F74FB4" w:rsidRDefault="00F74FB4" w:rsidP="00432D09"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411" w:type="dxa"/>
          </w:tcPr>
          <w:p w14:paraId="12955E86" w14:textId="77777777" w:rsidR="00F74FB4" w:rsidRPr="00592FA3" w:rsidRDefault="00F74FB4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</w:t>
            </w:r>
            <w:r w:rsidRPr="00592FA3">
              <w:rPr>
                <w:rFonts w:ascii="Times New Roman" w:hAnsi="Times New Roman"/>
                <w:sz w:val="24"/>
                <w:szCs w:val="24"/>
              </w:rPr>
              <w:t>олжность</w:t>
            </w:r>
          </w:p>
        </w:tc>
        <w:tc>
          <w:tcPr>
            <w:tcW w:w="5408" w:type="dxa"/>
          </w:tcPr>
          <w:p w14:paraId="0757F940" w14:textId="77777777" w:rsidR="00F74FB4" w:rsidRPr="00592FA3" w:rsidRDefault="00F74FB4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10" w:name="DOLGN"/>
            <w:bookmarkEnd w:id="10"/>
          </w:p>
        </w:tc>
      </w:tr>
      <w:tr w:rsidR="00F74FB4" w:rsidRPr="00592FA3" w14:paraId="17B0E12A" w14:textId="77777777" w:rsidTr="00AE7D60">
        <w:trPr>
          <w:trHeight w:val="261"/>
        </w:trPr>
        <w:tc>
          <w:tcPr>
            <w:tcW w:w="425" w:type="dxa"/>
            <w:tcBorders>
              <w:right w:val="nil"/>
            </w:tcBorders>
          </w:tcPr>
          <w:p w14:paraId="3D3F4A19" w14:textId="06FE7C90" w:rsidR="00F74FB4" w:rsidRPr="00F74FB4" w:rsidRDefault="00E65634" w:rsidP="00432D09">
            <w:pPr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drawing>
                <wp:inline distT="0" distB="0" distL="0" distR="0" wp14:anchorId="2390962B" wp14:editId="2F5FBDBB">
                  <wp:extent cx="152400" cy="1524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left w:val="nil"/>
            </w:tcBorders>
          </w:tcPr>
          <w:p w14:paraId="400A8064" w14:textId="77777777" w:rsidR="00F74FB4" w:rsidRPr="00F74FB4" w:rsidRDefault="00F74FB4" w:rsidP="00432D09"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411" w:type="dxa"/>
          </w:tcPr>
          <w:p w14:paraId="6DEC57F7" w14:textId="77777777" w:rsidR="00F74FB4" w:rsidRPr="00592FA3" w:rsidRDefault="00F74FB4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92FA3">
              <w:rPr>
                <w:rFonts w:ascii="Times New Roman" w:hAnsi="Times New Roman"/>
                <w:sz w:val="24"/>
                <w:szCs w:val="24"/>
              </w:rPr>
              <w:t>Разряд</w:t>
            </w:r>
          </w:p>
        </w:tc>
        <w:tc>
          <w:tcPr>
            <w:tcW w:w="5408" w:type="dxa"/>
          </w:tcPr>
          <w:p w14:paraId="1EF77E31" w14:textId="77777777" w:rsidR="00F74FB4" w:rsidRPr="00592FA3" w:rsidRDefault="00F74FB4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11" w:name="RAZR"/>
            <w:r>
              <w:rPr>
                <w:rFonts w:ascii="Times New Roman" w:hAnsi="Times New Roman"/>
                <w:sz w:val="24"/>
                <w:szCs w:val="24"/>
                <w:lang w:val="en-US"/>
              </w:rPr>
              <w:t>RAZR</w:t>
            </w:r>
            <w:bookmarkEnd w:id="11"/>
          </w:p>
        </w:tc>
      </w:tr>
      <w:tr w:rsidR="00F74FB4" w:rsidRPr="00592FA3" w14:paraId="4DF5A9CA" w14:textId="77777777" w:rsidTr="00AE7D60">
        <w:trPr>
          <w:trHeight w:val="273"/>
        </w:trPr>
        <w:tc>
          <w:tcPr>
            <w:tcW w:w="425" w:type="dxa"/>
            <w:tcBorders>
              <w:right w:val="nil"/>
            </w:tcBorders>
          </w:tcPr>
          <w:p w14:paraId="77BAC70B" w14:textId="77777777" w:rsidR="00F74FB4" w:rsidRPr="00F74FB4" w:rsidRDefault="00F74FB4" w:rsidP="00432D09">
            <w:pPr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</w:tcBorders>
          </w:tcPr>
          <w:p w14:paraId="5372F971" w14:textId="77777777" w:rsidR="00F74FB4" w:rsidRPr="00F74FB4" w:rsidRDefault="00F74FB4" w:rsidP="00432D09"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411" w:type="dxa"/>
          </w:tcPr>
          <w:p w14:paraId="7CD8350B" w14:textId="77777777" w:rsidR="00F74FB4" w:rsidRPr="00592FA3" w:rsidRDefault="00F74FB4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92FA3">
              <w:rPr>
                <w:rFonts w:ascii="Times New Roman" w:hAnsi="Times New Roman"/>
                <w:sz w:val="24"/>
                <w:szCs w:val="24"/>
              </w:rPr>
              <w:t>Общий стаж по НК</w:t>
            </w:r>
          </w:p>
        </w:tc>
        <w:tc>
          <w:tcPr>
            <w:tcW w:w="5408" w:type="dxa"/>
          </w:tcPr>
          <w:p w14:paraId="0D77F4C4" w14:textId="77777777" w:rsidR="00F74FB4" w:rsidRPr="00592FA3" w:rsidRDefault="00F74FB4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12" w:name="STAGE"/>
            <w:r>
              <w:rPr>
                <w:rFonts w:ascii="Times New Roman" w:hAnsi="Times New Roman"/>
                <w:sz w:val="24"/>
                <w:szCs w:val="24"/>
                <w:lang w:val="en-US"/>
              </w:rPr>
              <w:t>STAGE</w:t>
            </w:r>
            <w:bookmarkEnd w:id="12"/>
          </w:p>
        </w:tc>
      </w:tr>
      <w:tr w:rsidR="00F74FB4" w:rsidRPr="00EC020A" w14:paraId="2F8CE82F" w14:textId="77777777" w:rsidTr="00AE7D60">
        <w:trPr>
          <w:trHeight w:val="261"/>
        </w:trPr>
        <w:tc>
          <w:tcPr>
            <w:tcW w:w="425" w:type="dxa"/>
            <w:tcBorders>
              <w:right w:val="nil"/>
            </w:tcBorders>
          </w:tcPr>
          <w:p w14:paraId="647F9920" w14:textId="4EA76F42" w:rsidR="00F74FB4" w:rsidRPr="00F74FB4" w:rsidRDefault="00E65634" w:rsidP="00432D09">
            <w:pPr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drawing>
                <wp:inline distT="0" distB="0" distL="0" distR="0" wp14:anchorId="7CDDAC16" wp14:editId="77889ACC">
                  <wp:extent cx="152400" cy="1524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left w:val="nil"/>
            </w:tcBorders>
          </w:tcPr>
          <w:p w14:paraId="0E224C4D" w14:textId="77777777" w:rsidR="00F74FB4" w:rsidRPr="00F74FB4" w:rsidRDefault="00F74FB4" w:rsidP="00432D09"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411" w:type="dxa"/>
          </w:tcPr>
          <w:p w14:paraId="54D5DA1F" w14:textId="77777777" w:rsidR="00F74FB4" w:rsidRPr="00592FA3" w:rsidRDefault="00F74FB4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92FA3">
              <w:rPr>
                <w:rFonts w:ascii="Times New Roman" w:hAnsi="Times New Roman"/>
                <w:sz w:val="24"/>
                <w:szCs w:val="24"/>
              </w:rPr>
              <w:t>Место работы (компания, филиал, предприятие)</w:t>
            </w:r>
          </w:p>
        </w:tc>
        <w:tc>
          <w:tcPr>
            <w:tcW w:w="5408" w:type="dxa"/>
          </w:tcPr>
          <w:p w14:paraId="2B1DC149" w14:textId="77777777" w:rsidR="00F74FB4" w:rsidRPr="00F74FB4" w:rsidRDefault="00F74FB4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13" w:name="WORKPLACE"/>
            <w:bookmarkEnd w:id="13"/>
          </w:p>
        </w:tc>
      </w:tr>
      <w:tr w:rsidR="00F74FB4" w:rsidRPr="00592FA3" w14:paraId="15A2954D" w14:textId="77777777" w:rsidTr="00AE7D60">
        <w:trPr>
          <w:trHeight w:val="261"/>
        </w:trPr>
        <w:tc>
          <w:tcPr>
            <w:tcW w:w="425" w:type="dxa"/>
            <w:tcBorders>
              <w:right w:val="nil"/>
            </w:tcBorders>
          </w:tcPr>
          <w:p w14:paraId="4BB424AC" w14:textId="77777777" w:rsidR="00F74FB4" w:rsidRPr="00F74FB4" w:rsidRDefault="00F74FB4" w:rsidP="00432D09">
            <w:pPr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</w:tcBorders>
          </w:tcPr>
          <w:p w14:paraId="58EFACE8" w14:textId="77777777" w:rsidR="00F74FB4" w:rsidRPr="00F74FB4" w:rsidRDefault="00F74FB4" w:rsidP="00432D09"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411" w:type="dxa"/>
          </w:tcPr>
          <w:p w14:paraId="7DC912A0" w14:textId="77777777" w:rsidR="00F74FB4" w:rsidRPr="00592FA3" w:rsidRDefault="00F74FB4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92FA3">
              <w:rPr>
                <w:rFonts w:ascii="Times New Roman" w:hAnsi="Times New Roman"/>
                <w:sz w:val="24"/>
                <w:szCs w:val="24"/>
              </w:rPr>
              <w:t>Служебный телефон</w:t>
            </w:r>
          </w:p>
        </w:tc>
        <w:tc>
          <w:tcPr>
            <w:tcW w:w="5408" w:type="dxa"/>
          </w:tcPr>
          <w:p w14:paraId="25DC75DE" w14:textId="77777777" w:rsidR="00F74FB4" w:rsidRPr="00592FA3" w:rsidRDefault="00F74FB4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14" w:name="WORKPHONE"/>
            <w:r>
              <w:rPr>
                <w:rFonts w:ascii="Times New Roman" w:hAnsi="Times New Roman"/>
                <w:sz w:val="24"/>
                <w:szCs w:val="24"/>
                <w:lang w:val="en-US"/>
              </w:rPr>
              <w:t>WORKPHONE</w:t>
            </w:r>
            <w:bookmarkEnd w:id="14"/>
          </w:p>
        </w:tc>
      </w:tr>
      <w:tr w:rsidR="00F74FB4" w:rsidRPr="00EC020A" w14:paraId="7FABDC73" w14:textId="77777777" w:rsidTr="00AE7D60">
        <w:trPr>
          <w:trHeight w:val="70"/>
        </w:trPr>
        <w:tc>
          <w:tcPr>
            <w:tcW w:w="425" w:type="dxa"/>
            <w:tcBorders>
              <w:right w:val="nil"/>
            </w:tcBorders>
          </w:tcPr>
          <w:p w14:paraId="194661AC" w14:textId="0D460ADF" w:rsidR="00F74FB4" w:rsidRPr="00F74FB4" w:rsidRDefault="00E65634" w:rsidP="00432D09">
            <w:pPr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drawing>
                <wp:inline distT="0" distB="0" distL="0" distR="0" wp14:anchorId="5F1FB83C" wp14:editId="07C78BAC">
                  <wp:extent cx="152400" cy="1524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left w:val="nil"/>
            </w:tcBorders>
          </w:tcPr>
          <w:p w14:paraId="3C1DCDE4" w14:textId="77777777" w:rsidR="00F74FB4" w:rsidRPr="00F74FB4" w:rsidRDefault="00F74FB4" w:rsidP="00432D09"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411" w:type="dxa"/>
          </w:tcPr>
          <w:p w14:paraId="5E706577" w14:textId="77777777" w:rsidR="00F74FB4" w:rsidRPr="00592FA3" w:rsidRDefault="00F74FB4" w:rsidP="00432D09">
            <w:pPr>
              <w:spacing w:after="240"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92FA3">
              <w:rPr>
                <w:rFonts w:ascii="Times New Roman" w:hAnsi="Times New Roman"/>
                <w:sz w:val="24"/>
                <w:szCs w:val="24"/>
              </w:rPr>
              <w:t>Предыдущее повышение квалификации (заведение, дата, количество часов)</w:t>
            </w:r>
          </w:p>
        </w:tc>
        <w:tc>
          <w:tcPr>
            <w:tcW w:w="5408" w:type="dxa"/>
          </w:tcPr>
          <w:p w14:paraId="18F16491" w14:textId="77777777" w:rsidR="00F74FB4" w:rsidRPr="00F74FB4" w:rsidRDefault="00F74FB4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15" w:name="PRIORPK"/>
            <w:r>
              <w:rPr>
                <w:rFonts w:ascii="Times New Roman" w:hAnsi="Times New Roman"/>
                <w:sz w:val="24"/>
                <w:szCs w:val="24"/>
                <w:lang w:val="en-US"/>
              </w:rPr>
              <w:t>PRIORPK</w:t>
            </w:r>
            <w:bookmarkEnd w:id="15"/>
          </w:p>
        </w:tc>
      </w:tr>
      <w:tr w:rsidR="00F74FB4" w:rsidRPr="00EC020A" w14:paraId="453DCD5D" w14:textId="77777777" w:rsidTr="00AE7D60">
        <w:trPr>
          <w:trHeight w:val="669"/>
        </w:trPr>
        <w:tc>
          <w:tcPr>
            <w:tcW w:w="425" w:type="dxa"/>
            <w:tcBorders>
              <w:right w:val="nil"/>
            </w:tcBorders>
          </w:tcPr>
          <w:p w14:paraId="7F351671" w14:textId="77777777" w:rsidR="00F74FB4" w:rsidRPr="00F74FB4" w:rsidRDefault="00F74FB4" w:rsidP="00432D09">
            <w:pPr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</w:tcBorders>
          </w:tcPr>
          <w:p w14:paraId="32AAF832" w14:textId="77777777" w:rsidR="00F74FB4" w:rsidRPr="00F74FB4" w:rsidRDefault="00F74FB4" w:rsidP="00432D09"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411" w:type="dxa"/>
          </w:tcPr>
          <w:p w14:paraId="6400557A" w14:textId="77777777" w:rsidR="00F74FB4" w:rsidRPr="00592FA3" w:rsidRDefault="00F74FB4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92FA3">
              <w:rPr>
                <w:rFonts w:ascii="Times New Roman" w:hAnsi="Times New Roman"/>
                <w:sz w:val="24"/>
                <w:szCs w:val="24"/>
              </w:rPr>
              <w:t>Предыдущая сертификация (заведение, дата, количество часов)</w:t>
            </w:r>
          </w:p>
        </w:tc>
        <w:tc>
          <w:tcPr>
            <w:tcW w:w="5408" w:type="dxa"/>
          </w:tcPr>
          <w:p w14:paraId="7BDC15D0" w14:textId="77777777" w:rsidR="00F74FB4" w:rsidRPr="00F74FB4" w:rsidRDefault="00F74FB4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16" w:name="PRIORSE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PRIORSERT</w:t>
            </w:r>
            <w:bookmarkEnd w:id="16"/>
          </w:p>
        </w:tc>
      </w:tr>
      <w:tr w:rsidR="00F74FB4" w:rsidRPr="00592FA3" w14:paraId="718A3902" w14:textId="77777777" w:rsidTr="00AE7D60">
        <w:trPr>
          <w:trHeight w:val="273"/>
        </w:trPr>
        <w:tc>
          <w:tcPr>
            <w:tcW w:w="425" w:type="dxa"/>
            <w:tcBorders>
              <w:right w:val="nil"/>
            </w:tcBorders>
          </w:tcPr>
          <w:p w14:paraId="6EFC4BEA" w14:textId="77777777" w:rsidR="00F74FB4" w:rsidRPr="00F74FB4" w:rsidRDefault="00F74FB4" w:rsidP="00432D09">
            <w:pPr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</w:tcBorders>
          </w:tcPr>
          <w:p w14:paraId="5FF935C2" w14:textId="77777777" w:rsidR="00F74FB4" w:rsidRPr="00F74FB4" w:rsidRDefault="00F74FB4" w:rsidP="00432D09"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3411" w:type="dxa"/>
          </w:tcPr>
          <w:p w14:paraId="76904717" w14:textId="77777777" w:rsidR="00F74FB4" w:rsidRPr="00592FA3" w:rsidRDefault="00F74FB4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92FA3">
              <w:rPr>
                <w:rFonts w:ascii="Times New Roman" w:hAnsi="Times New Roman"/>
                <w:sz w:val="24"/>
                <w:szCs w:val="24"/>
              </w:rPr>
              <w:t>Примечание</w:t>
            </w:r>
          </w:p>
        </w:tc>
        <w:tc>
          <w:tcPr>
            <w:tcW w:w="5408" w:type="dxa"/>
          </w:tcPr>
          <w:p w14:paraId="1804219D" w14:textId="77777777" w:rsidR="00F74FB4" w:rsidRPr="00592FA3" w:rsidRDefault="00F74FB4" w:rsidP="00432D09"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17" w:name="ABOUT"/>
            <w:bookmarkEnd w:id="17"/>
          </w:p>
        </w:tc>
      </w:tr>
    </w:tbl>
    <w:p w14:paraId="5EB9EBAC" w14:textId="77777777" w:rsidR="00F74FB4" w:rsidRPr="00AE7D60" w:rsidRDefault="00AE7D60" w:rsidP="00AE7D60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- </w:t>
      </w:r>
      <w:r w:rsidRPr="000614AB">
        <w:rPr>
          <w:rFonts w:ascii="Times New Roman" w:hAnsi="Times New Roman"/>
          <w:i/>
          <w:color w:val="595959"/>
        </w:rPr>
        <w:t>поля, обязательные для заполнения</w:t>
      </w:r>
    </w:p>
    <w:p w14:paraId="1D931FB2" w14:textId="77777777" w:rsidR="00AE7D60" w:rsidRDefault="00AE7D60" w:rsidP="002D55D1">
      <w:pPr>
        <w:spacing w:line="240" w:lineRule="auto"/>
        <w:ind w:left="708"/>
        <w:rPr>
          <w:rFonts w:ascii="Times New Roman" w:hAnsi="Times New Roman"/>
          <w:sz w:val="28"/>
          <w:lang w:val="en-US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4632"/>
        <w:gridCol w:w="2405"/>
      </w:tblGrid>
      <w:tr w:rsidR="00AE7D60" w:rsidRPr="00B61EB8" w14:paraId="755C95DD" w14:textId="77777777" w:rsidTr="00AE7D60">
        <w:trPr>
          <w:trHeight w:val="419"/>
        </w:trPr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33ACF5" w14:textId="77777777" w:rsidR="00F74FB4" w:rsidRPr="00B61EB8" w:rsidRDefault="00F74FB4" w:rsidP="000614AB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632" w:type="dxa"/>
            <w:tcBorders>
              <w:top w:val="nil"/>
              <w:left w:val="nil"/>
              <w:bottom w:val="nil"/>
              <w:right w:val="nil"/>
            </w:tcBorders>
          </w:tcPr>
          <w:p w14:paraId="497EFCCF" w14:textId="77777777" w:rsidR="00F74FB4" w:rsidRPr="00B61EB8" w:rsidRDefault="00AE7D60" w:rsidP="00AE7D60">
            <w:pPr>
              <w:tabs>
                <w:tab w:val="left" w:pos="810"/>
              </w:tabs>
              <w:spacing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B567D1" w14:textId="77777777" w:rsidR="00F74FB4" w:rsidRPr="00B61EB8" w:rsidRDefault="00F74FB4" w:rsidP="000614AB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F74FB4" w:rsidRPr="00B61EB8" w14:paraId="5919DC03" w14:textId="77777777" w:rsidTr="00AE7D60">
        <w:trPr>
          <w:trHeight w:val="267"/>
        </w:trPr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EE306C" w14:textId="77777777" w:rsidR="00F74FB4" w:rsidRPr="00B61EB8" w:rsidRDefault="00F74FB4" w:rsidP="000614AB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B61EB8">
              <w:rPr>
                <w:rFonts w:ascii="Times New Roman" w:hAnsi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4632" w:type="dxa"/>
            <w:tcBorders>
              <w:top w:val="nil"/>
              <w:left w:val="nil"/>
              <w:bottom w:val="nil"/>
              <w:right w:val="nil"/>
            </w:tcBorders>
          </w:tcPr>
          <w:p w14:paraId="7BC4AA39" w14:textId="77777777" w:rsidR="00F74FB4" w:rsidRPr="00B61EB8" w:rsidRDefault="00F74FB4" w:rsidP="000614AB">
            <w:pPr>
              <w:spacing w:line="24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05" w:type="dxa"/>
            <w:tcBorders>
              <w:left w:val="nil"/>
              <w:bottom w:val="nil"/>
              <w:right w:val="nil"/>
            </w:tcBorders>
          </w:tcPr>
          <w:p w14:paraId="42C34AD0" w14:textId="77777777" w:rsidR="00F74FB4" w:rsidRPr="00B61EB8" w:rsidRDefault="00F74FB4" w:rsidP="000614AB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B61EB8">
              <w:rPr>
                <w:rFonts w:ascii="Times New Roman" w:hAnsi="Times New Roman"/>
                <w:sz w:val="28"/>
                <w:szCs w:val="28"/>
                <w:vertAlign w:val="superscript"/>
              </w:rPr>
              <w:t>(подпись)</w:t>
            </w:r>
          </w:p>
        </w:tc>
      </w:tr>
    </w:tbl>
    <w:p w14:paraId="501A3FBF" w14:textId="77777777" w:rsidR="00AE7D60" w:rsidRDefault="00AE7D60" w:rsidP="00AE7D60">
      <w:pPr>
        <w:spacing w:line="240" w:lineRule="auto"/>
        <w:rPr>
          <w:rFonts w:ascii="Times New Roman" w:hAnsi="Times New Roman"/>
          <w:sz w:val="28"/>
          <w:lang w:val="en-US"/>
        </w:rPr>
      </w:pPr>
    </w:p>
    <w:sectPr w:rsidR="00AE7D60" w:rsidSect="002D55D1">
      <w:headerReference w:type="default" r:id="rId9"/>
      <w:footerReference w:type="default" r:id="rId10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D4D0A" w14:textId="77777777" w:rsidR="008312AF" w:rsidRDefault="008312AF" w:rsidP="00BC6F29">
      <w:pPr>
        <w:spacing w:line="240" w:lineRule="auto"/>
      </w:pPr>
      <w:r>
        <w:separator/>
      </w:r>
    </w:p>
  </w:endnote>
  <w:endnote w:type="continuationSeparator" w:id="0">
    <w:p w14:paraId="7472FEDD" w14:textId="77777777" w:rsidR="008312AF" w:rsidRDefault="008312AF" w:rsidP="00BC6F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B3645" w14:textId="77777777" w:rsidR="00BC6F29" w:rsidRPr="0092474F" w:rsidRDefault="00581872" w:rsidP="000D50BE">
    <w:pPr>
      <w:pStyle w:val="a5"/>
      <w:ind w:left="-851"/>
      <w:jc w:val="right"/>
    </w:pPr>
    <w:r>
      <w:rPr>
        <w:rFonts w:ascii="Tahoma" w:hAnsi="Tahoma" w:cs="Tahoma"/>
        <w:color w:val="404040"/>
        <w:sz w:val="16"/>
      </w:rPr>
      <w:t>Учетная карточка сформирована</w:t>
    </w:r>
    <w:r w:rsidR="000D50BE">
      <w:rPr>
        <w:rFonts w:ascii="Tahoma" w:hAnsi="Tahoma" w:cs="Tahoma"/>
        <w:color w:val="404040"/>
        <w:sz w:val="16"/>
      </w:rPr>
      <w:t xml:space="preserve"> </w:t>
    </w:r>
    <w:bookmarkStart w:id="18" w:name="DATE"/>
    <w:r w:rsidR="00E65634">
      <w:rPr>
        <w:rFonts w:ascii="Tahoma" w:hAnsi="Tahoma" w:cs="Tahoma"/>
        <w:color w:val="404040"/>
        <w:sz w:val="16"/>
        <w:lang w:val="en-US"/>
      </w:rPr>
      <w:t>06.03.2023</w:t>
    </w:r>
    <w:bookmarkEnd w:id="18"/>
    <w:r w:rsidR="000D50BE">
      <w:rPr>
        <w:rFonts w:ascii="Tahoma" w:hAnsi="Tahoma" w:cs="Tahoma"/>
        <w:color w:val="404040"/>
        <w:sz w:val="16"/>
      </w:rPr>
      <w:t xml:space="preserve"> в </w:t>
    </w:r>
    <w:bookmarkStart w:id="19" w:name="TIME"/>
    <w:r w:rsidR="00E65634">
      <w:rPr>
        <w:rFonts w:ascii="Tahoma" w:hAnsi="Tahoma" w:cs="Tahoma"/>
        <w:color w:val="404040"/>
        <w:sz w:val="16"/>
        <w:lang w:val="en-US"/>
      </w:rPr>
      <w:t>13:20:28</w:t>
    </w:r>
    <w:bookmarkEnd w:id="1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67C76" w14:textId="77777777" w:rsidR="008312AF" w:rsidRDefault="008312AF" w:rsidP="00BC6F29">
      <w:pPr>
        <w:spacing w:line="240" w:lineRule="auto"/>
      </w:pPr>
      <w:r>
        <w:separator/>
      </w:r>
    </w:p>
  </w:footnote>
  <w:footnote w:type="continuationSeparator" w:id="0">
    <w:p w14:paraId="71BF4CDF" w14:textId="77777777" w:rsidR="008312AF" w:rsidRDefault="008312AF" w:rsidP="00BC6F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46E94" w14:textId="2717E2B5" w:rsidR="00BC6F29" w:rsidRPr="00AD7B42" w:rsidRDefault="00E65634" w:rsidP="00AD7B42">
    <w:pPr>
      <w:pStyle w:val="a3"/>
      <w:ind w:left="-99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CB92D6D" wp14:editId="26F1D8D3">
          <wp:simplePos x="0" y="0"/>
          <wp:positionH relativeFrom="margin">
            <wp:posOffset>-596900</wp:posOffset>
          </wp:positionH>
          <wp:positionV relativeFrom="margin">
            <wp:posOffset>-579120</wp:posOffset>
          </wp:positionV>
          <wp:extent cx="457835" cy="445135"/>
          <wp:effectExtent l="0" t="0" r="0" b="0"/>
          <wp:wrapSquare wrapText="bothSides"/>
          <wp:docPr id="5" name="Рисунок 3" descr="Описание: Эмблема НИЛ ФМК - копия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3" descr="Описание: Эмблема НИЛ ФМК - копия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835" cy="445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7105E7A" wp14:editId="7370C17F">
              <wp:simplePos x="0" y="0"/>
              <wp:positionH relativeFrom="column">
                <wp:posOffset>-139065</wp:posOffset>
              </wp:positionH>
              <wp:positionV relativeFrom="paragraph">
                <wp:posOffset>-321310</wp:posOffset>
              </wp:positionV>
              <wp:extent cx="2914650" cy="45720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465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054AC9" w14:textId="77777777" w:rsidR="00AD7B42" w:rsidRPr="000D50BE" w:rsidRDefault="00AD7B42" w:rsidP="00AD7B42">
                          <w:pPr>
                            <w:spacing w:line="240" w:lineRule="auto"/>
                            <w:jc w:val="left"/>
                            <w:rPr>
                              <w:rFonts w:ascii="Tahoma" w:hAnsi="Tahoma" w:cs="Tahoma"/>
                              <w:b/>
                              <w:color w:val="404040"/>
                              <w:sz w:val="16"/>
                            </w:rPr>
                          </w:pPr>
                          <w:r w:rsidRPr="000D50BE">
                            <w:rPr>
                              <w:rFonts w:ascii="Tahoma" w:hAnsi="Tahoma" w:cs="Tahoma"/>
                              <w:b/>
                              <w:color w:val="404040"/>
                              <w:sz w:val="16"/>
                            </w:rPr>
                            <w:t>Техническая поддержка:</w:t>
                          </w:r>
                        </w:p>
                        <w:p w14:paraId="0812BA0B" w14:textId="77777777" w:rsidR="00AD7B42" w:rsidRPr="000D50BE" w:rsidRDefault="00AD7B42" w:rsidP="00AD7B42">
                          <w:pPr>
                            <w:spacing w:line="240" w:lineRule="auto"/>
                            <w:jc w:val="left"/>
                            <w:rPr>
                              <w:rFonts w:ascii="Tahoma" w:hAnsi="Tahoma" w:cs="Tahoma"/>
                              <w:color w:val="404040"/>
                              <w:sz w:val="16"/>
                            </w:rPr>
                          </w:pPr>
                          <w:r w:rsidRPr="000D50BE">
                            <w:rPr>
                              <w:rFonts w:ascii="Tahoma" w:hAnsi="Tahoma" w:cs="Tahoma"/>
                              <w:color w:val="404040"/>
                              <w:sz w:val="16"/>
                            </w:rPr>
                            <w:t>СГУПС, г. Новосибирск, ул. Дуси Ковальчук, 191</w:t>
                          </w:r>
                        </w:p>
                        <w:p w14:paraId="5177F43D" w14:textId="77777777" w:rsidR="00AD7B42" w:rsidRPr="000D50BE" w:rsidRDefault="00AD7B42" w:rsidP="00AD7B42">
                          <w:pPr>
                            <w:spacing w:line="240" w:lineRule="auto"/>
                            <w:jc w:val="left"/>
                            <w:rPr>
                              <w:rFonts w:ascii="Tahoma" w:hAnsi="Tahoma" w:cs="Tahoma"/>
                              <w:color w:val="404040"/>
                              <w:sz w:val="16"/>
                              <w:lang w:val="en-US"/>
                            </w:rPr>
                          </w:pPr>
                          <w:r w:rsidRPr="000D50BE">
                            <w:rPr>
                              <w:rFonts w:ascii="Tahoma" w:hAnsi="Tahoma" w:cs="Tahoma"/>
                              <w:color w:val="404040"/>
                              <w:sz w:val="16"/>
                            </w:rPr>
                            <w:t>тел</w:t>
                          </w:r>
                          <w:r w:rsidRPr="000D50BE">
                            <w:rPr>
                              <w:rFonts w:ascii="Tahoma" w:hAnsi="Tahoma" w:cs="Tahoma"/>
                              <w:color w:val="404040"/>
                              <w:sz w:val="16"/>
                              <w:lang w:val="en-US"/>
                            </w:rPr>
                            <w:t>.: 8(383) 328-03-46</w:t>
                          </w:r>
                        </w:p>
                        <w:p w14:paraId="01E1A380" w14:textId="77777777" w:rsidR="00AD7B42" w:rsidRPr="00BC6F29" w:rsidRDefault="00AD7B42" w:rsidP="00AD7B42">
                          <w:pPr>
                            <w:jc w:val="left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105E7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0.95pt;margin-top:-25.3pt;width:229.5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" stroked="f">
              <v:textbox>
                <w:txbxContent>
                  <w:p w14:paraId="0A054AC9" w14:textId="77777777" w:rsidR="00AD7B42" w:rsidRPr="000D50BE" w:rsidRDefault="00AD7B42" w:rsidP="00AD7B42">
                    <w:pPr>
                      <w:spacing w:line="240" w:lineRule="auto"/>
                      <w:jc w:val="left"/>
                      <w:rPr>
                        <w:rFonts w:ascii="Tahoma" w:hAnsi="Tahoma" w:cs="Tahoma"/>
                        <w:b/>
                        <w:color w:val="404040"/>
                        <w:sz w:val="16"/>
                      </w:rPr>
                    </w:pPr>
                    <w:r w:rsidRPr="000D50BE">
                      <w:rPr>
                        <w:rFonts w:ascii="Tahoma" w:hAnsi="Tahoma" w:cs="Tahoma"/>
                        <w:b/>
                        <w:color w:val="404040"/>
                        <w:sz w:val="16"/>
                      </w:rPr>
                      <w:t>Техническая поддержка:</w:t>
                    </w:r>
                  </w:p>
                  <w:p w14:paraId="0812BA0B" w14:textId="77777777" w:rsidR="00AD7B42" w:rsidRPr="000D50BE" w:rsidRDefault="00AD7B42" w:rsidP="00AD7B42">
                    <w:pPr>
                      <w:spacing w:line="240" w:lineRule="auto"/>
                      <w:jc w:val="left"/>
                      <w:rPr>
                        <w:rFonts w:ascii="Tahoma" w:hAnsi="Tahoma" w:cs="Tahoma"/>
                        <w:color w:val="404040"/>
                        <w:sz w:val="16"/>
                      </w:rPr>
                    </w:pPr>
                    <w:r w:rsidRPr="000D50BE">
                      <w:rPr>
                        <w:rFonts w:ascii="Tahoma" w:hAnsi="Tahoma" w:cs="Tahoma"/>
                        <w:color w:val="404040"/>
                        <w:sz w:val="16"/>
                      </w:rPr>
                      <w:t>СГУПС, г. Новосибирск, ул. Дуси Ковальчук, 191</w:t>
                    </w:r>
                  </w:p>
                  <w:p w14:paraId="5177F43D" w14:textId="77777777" w:rsidR="00AD7B42" w:rsidRPr="000D50BE" w:rsidRDefault="00AD7B42" w:rsidP="00AD7B42">
                    <w:pPr>
                      <w:spacing w:line="240" w:lineRule="auto"/>
                      <w:jc w:val="left"/>
                      <w:rPr>
                        <w:rFonts w:ascii="Tahoma" w:hAnsi="Tahoma" w:cs="Tahoma"/>
                        <w:color w:val="404040"/>
                        <w:sz w:val="16"/>
                        <w:lang w:val="en-US"/>
                      </w:rPr>
                    </w:pPr>
                    <w:r w:rsidRPr="000D50BE">
                      <w:rPr>
                        <w:rFonts w:ascii="Tahoma" w:hAnsi="Tahoma" w:cs="Tahoma"/>
                        <w:color w:val="404040"/>
                        <w:sz w:val="16"/>
                      </w:rPr>
                      <w:t>тел</w:t>
                    </w:r>
                    <w:r w:rsidRPr="000D50BE">
                      <w:rPr>
                        <w:rFonts w:ascii="Tahoma" w:hAnsi="Tahoma" w:cs="Tahoma"/>
                        <w:color w:val="404040"/>
                        <w:sz w:val="16"/>
                        <w:lang w:val="en-US"/>
                      </w:rPr>
                      <w:t>.: 8(383) 328-03-46</w:t>
                    </w:r>
                  </w:p>
                  <w:p w14:paraId="01E1A380" w14:textId="77777777" w:rsidR="00AD7B42" w:rsidRPr="00BC6F29" w:rsidRDefault="00AD7B42" w:rsidP="00AD7B42">
                    <w:pPr>
                      <w:jc w:val="left"/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33pt;height:33pt" o:bullet="t">
        <v:imagedata r:id="rId1" o:title="yes"/>
      </v:shape>
    </w:pict>
  </w:numPicBullet>
  <w:abstractNum w:abstractNumId="0" w15:restartNumberingAfterBreak="0">
    <w:nsid w:val="4C103EC8"/>
    <w:multiLevelType w:val="hybridMultilevel"/>
    <w:tmpl w:val="0D7820F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64DEA"/>
    <w:multiLevelType w:val="hybridMultilevel"/>
    <w:tmpl w:val="9452B192"/>
    <w:lvl w:ilvl="0" w:tplc="E21A8E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0A75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9832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44C9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64D8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BA25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CE31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18AC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BDE32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634"/>
    <w:rsid w:val="000009B8"/>
    <w:rsid w:val="000015FE"/>
    <w:rsid w:val="00002AF2"/>
    <w:rsid w:val="0000328F"/>
    <w:rsid w:val="00005D74"/>
    <w:rsid w:val="00011BDB"/>
    <w:rsid w:val="000122F2"/>
    <w:rsid w:val="00013726"/>
    <w:rsid w:val="00015587"/>
    <w:rsid w:val="000239B5"/>
    <w:rsid w:val="000252A6"/>
    <w:rsid w:val="000367AC"/>
    <w:rsid w:val="0004425E"/>
    <w:rsid w:val="00045B74"/>
    <w:rsid w:val="00046A2D"/>
    <w:rsid w:val="00046DD9"/>
    <w:rsid w:val="00053690"/>
    <w:rsid w:val="000564CA"/>
    <w:rsid w:val="000614AB"/>
    <w:rsid w:val="000629A9"/>
    <w:rsid w:val="00067B11"/>
    <w:rsid w:val="00070196"/>
    <w:rsid w:val="00072F72"/>
    <w:rsid w:val="00073B8C"/>
    <w:rsid w:val="00074E56"/>
    <w:rsid w:val="0007738C"/>
    <w:rsid w:val="00077F82"/>
    <w:rsid w:val="000809A9"/>
    <w:rsid w:val="000834F2"/>
    <w:rsid w:val="000871B8"/>
    <w:rsid w:val="00092E98"/>
    <w:rsid w:val="00093B42"/>
    <w:rsid w:val="00096514"/>
    <w:rsid w:val="000A021C"/>
    <w:rsid w:val="000A11D2"/>
    <w:rsid w:val="000A2EC5"/>
    <w:rsid w:val="000A3FB8"/>
    <w:rsid w:val="000A4977"/>
    <w:rsid w:val="000A596F"/>
    <w:rsid w:val="000B2950"/>
    <w:rsid w:val="000B4071"/>
    <w:rsid w:val="000C0B5A"/>
    <w:rsid w:val="000C0D7D"/>
    <w:rsid w:val="000C127F"/>
    <w:rsid w:val="000C1CC1"/>
    <w:rsid w:val="000C4BA9"/>
    <w:rsid w:val="000C6238"/>
    <w:rsid w:val="000C673C"/>
    <w:rsid w:val="000D0166"/>
    <w:rsid w:val="000D50BE"/>
    <w:rsid w:val="000D67FB"/>
    <w:rsid w:val="000E0698"/>
    <w:rsid w:val="000E0917"/>
    <w:rsid w:val="000E1187"/>
    <w:rsid w:val="000E37C2"/>
    <w:rsid w:val="000E46A9"/>
    <w:rsid w:val="000E47A9"/>
    <w:rsid w:val="000E47DC"/>
    <w:rsid w:val="000E6F42"/>
    <w:rsid w:val="000E7073"/>
    <w:rsid w:val="000F2657"/>
    <w:rsid w:val="000F45CB"/>
    <w:rsid w:val="000F5EBB"/>
    <w:rsid w:val="000F61AF"/>
    <w:rsid w:val="00100961"/>
    <w:rsid w:val="00101867"/>
    <w:rsid w:val="00102018"/>
    <w:rsid w:val="00106BC0"/>
    <w:rsid w:val="0010710F"/>
    <w:rsid w:val="0011029B"/>
    <w:rsid w:val="00110344"/>
    <w:rsid w:val="0011084D"/>
    <w:rsid w:val="0011523F"/>
    <w:rsid w:val="00115C58"/>
    <w:rsid w:val="0012345E"/>
    <w:rsid w:val="00124DED"/>
    <w:rsid w:val="00125D0C"/>
    <w:rsid w:val="00131359"/>
    <w:rsid w:val="00140897"/>
    <w:rsid w:val="001419EC"/>
    <w:rsid w:val="00143315"/>
    <w:rsid w:val="00153DC4"/>
    <w:rsid w:val="0015461B"/>
    <w:rsid w:val="00154AA9"/>
    <w:rsid w:val="001604AA"/>
    <w:rsid w:val="0016181C"/>
    <w:rsid w:val="00161A96"/>
    <w:rsid w:val="00161F74"/>
    <w:rsid w:val="001628DE"/>
    <w:rsid w:val="00165E99"/>
    <w:rsid w:val="0016616D"/>
    <w:rsid w:val="001672EC"/>
    <w:rsid w:val="0016789E"/>
    <w:rsid w:val="00167CB3"/>
    <w:rsid w:val="00167EBE"/>
    <w:rsid w:val="0017163F"/>
    <w:rsid w:val="00172EEF"/>
    <w:rsid w:val="001758DF"/>
    <w:rsid w:val="001764AD"/>
    <w:rsid w:val="0018101E"/>
    <w:rsid w:val="00183524"/>
    <w:rsid w:val="00191642"/>
    <w:rsid w:val="001917B4"/>
    <w:rsid w:val="00193C8E"/>
    <w:rsid w:val="0019542E"/>
    <w:rsid w:val="001955E1"/>
    <w:rsid w:val="00195AD2"/>
    <w:rsid w:val="00196B77"/>
    <w:rsid w:val="001A095B"/>
    <w:rsid w:val="001A157C"/>
    <w:rsid w:val="001A161A"/>
    <w:rsid w:val="001A5B4E"/>
    <w:rsid w:val="001B024E"/>
    <w:rsid w:val="001B17BF"/>
    <w:rsid w:val="001B1FCC"/>
    <w:rsid w:val="001B2019"/>
    <w:rsid w:val="001B53CF"/>
    <w:rsid w:val="001B691E"/>
    <w:rsid w:val="001C1BF7"/>
    <w:rsid w:val="001C2508"/>
    <w:rsid w:val="001C5617"/>
    <w:rsid w:val="001C623D"/>
    <w:rsid w:val="001C6384"/>
    <w:rsid w:val="001D33A3"/>
    <w:rsid w:val="001D3CBF"/>
    <w:rsid w:val="001D3F8B"/>
    <w:rsid w:val="001D4CA4"/>
    <w:rsid w:val="001D6E23"/>
    <w:rsid w:val="001E0C76"/>
    <w:rsid w:val="001E6EF8"/>
    <w:rsid w:val="001F0157"/>
    <w:rsid w:val="001F1BAF"/>
    <w:rsid w:val="001F200B"/>
    <w:rsid w:val="001F2165"/>
    <w:rsid w:val="001F60A3"/>
    <w:rsid w:val="001F6691"/>
    <w:rsid w:val="002016DC"/>
    <w:rsid w:val="00202CCC"/>
    <w:rsid w:val="002042FF"/>
    <w:rsid w:val="00205E4C"/>
    <w:rsid w:val="00210EF7"/>
    <w:rsid w:val="002217DC"/>
    <w:rsid w:val="002229C1"/>
    <w:rsid w:val="0022308F"/>
    <w:rsid w:val="00226E2E"/>
    <w:rsid w:val="002311B5"/>
    <w:rsid w:val="002322FE"/>
    <w:rsid w:val="00232F8A"/>
    <w:rsid w:val="00234DEA"/>
    <w:rsid w:val="002373D0"/>
    <w:rsid w:val="00240618"/>
    <w:rsid w:val="00242A5E"/>
    <w:rsid w:val="0024304E"/>
    <w:rsid w:val="00243946"/>
    <w:rsid w:val="00247876"/>
    <w:rsid w:val="00252707"/>
    <w:rsid w:val="002535F0"/>
    <w:rsid w:val="002635B4"/>
    <w:rsid w:val="00264E69"/>
    <w:rsid w:val="0026558C"/>
    <w:rsid w:val="002661E7"/>
    <w:rsid w:val="00267C4D"/>
    <w:rsid w:val="00272D4C"/>
    <w:rsid w:val="0027431A"/>
    <w:rsid w:val="00274E09"/>
    <w:rsid w:val="00275AD1"/>
    <w:rsid w:val="00276ACE"/>
    <w:rsid w:val="0028073B"/>
    <w:rsid w:val="002832C5"/>
    <w:rsid w:val="002833EA"/>
    <w:rsid w:val="002840F3"/>
    <w:rsid w:val="00284573"/>
    <w:rsid w:val="00286B56"/>
    <w:rsid w:val="00290AAF"/>
    <w:rsid w:val="002914B2"/>
    <w:rsid w:val="00293024"/>
    <w:rsid w:val="002955F2"/>
    <w:rsid w:val="002A2A6C"/>
    <w:rsid w:val="002A75E3"/>
    <w:rsid w:val="002B2693"/>
    <w:rsid w:val="002B4A80"/>
    <w:rsid w:val="002B695D"/>
    <w:rsid w:val="002B6E26"/>
    <w:rsid w:val="002B7847"/>
    <w:rsid w:val="002C08AE"/>
    <w:rsid w:val="002C0EB0"/>
    <w:rsid w:val="002C2485"/>
    <w:rsid w:val="002C4124"/>
    <w:rsid w:val="002C49DE"/>
    <w:rsid w:val="002C7797"/>
    <w:rsid w:val="002D360B"/>
    <w:rsid w:val="002D371F"/>
    <w:rsid w:val="002D4F80"/>
    <w:rsid w:val="002D55D1"/>
    <w:rsid w:val="002E0557"/>
    <w:rsid w:val="002E34FA"/>
    <w:rsid w:val="002E56EC"/>
    <w:rsid w:val="003031FE"/>
    <w:rsid w:val="003128D8"/>
    <w:rsid w:val="003150FE"/>
    <w:rsid w:val="0032582E"/>
    <w:rsid w:val="0032607F"/>
    <w:rsid w:val="00327162"/>
    <w:rsid w:val="00334981"/>
    <w:rsid w:val="003356EA"/>
    <w:rsid w:val="00336A17"/>
    <w:rsid w:val="0033795F"/>
    <w:rsid w:val="00342653"/>
    <w:rsid w:val="00342AEF"/>
    <w:rsid w:val="003436BE"/>
    <w:rsid w:val="00346F40"/>
    <w:rsid w:val="0035273E"/>
    <w:rsid w:val="00353534"/>
    <w:rsid w:val="0035419C"/>
    <w:rsid w:val="00356323"/>
    <w:rsid w:val="00357AC8"/>
    <w:rsid w:val="00361F1F"/>
    <w:rsid w:val="00362A99"/>
    <w:rsid w:val="00362D27"/>
    <w:rsid w:val="0036396D"/>
    <w:rsid w:val="00365016"/>
    <w:rsid w:val="00366615"/>
    <w:rsid w:val="00371185"/>
    <w:rsid w:val="00377DCF"/>
    <w:rsid w:val="00380077"/>
    <w:rsid w:val="003820A5"/>
    <w:rsid w:val="003820FB"/>
    <w:rsid w:val="0038223D"/>
    <w:rsid w:val="00383354"/>
    <w:rsid w:val="003835E4"/>
    <w:rsid w:val="00383B96"/>
    <w:rsid w:val="00387731"/>
    <w:rsid w:val="00387EB4"/>
    <w:rsid w:val="003A02E4"/>
    <w:rsid w:val="003A20F4"/>
    <w:rsid w:val="003A3E01"/>
    <w:rsid w:val="003A660E"/>
    <w:rsid w:val="003B079F"/>
    <w:rsid w:val="003B4AEF"/>
    <w:rsid w:val="003B7AF7"/>
    <w:rsid w:val="003C4478"/>
    <w:rsid w:val="003C518F"/>
    <w:rsid w:val="003C71FB"/>
    <w:rsid w:val="003D0E2D"/>
    <w:rsid w:val="003D2723"/>
    <w:rsid w:val="003D33A4"/>
    <w:rsid w:val="003E3743"/>
    <w:rsid w:val="003E4C10"/>
    <w:rsid w:val="003E6211"/>
    <w:rsid w:val="003F0BF9"/>
    <w:rsid w:val="003F1C86"/>
    <w:rsid w:val="003F2DA8"/>
    <w:rsid w:val="003F6CEB"/>
    <w:rsid w:val="00402022"/>
    <w:rsid w:val="00405C7A"/>
    <w:rsid w:val="0041152D"/>
    <w:rsid w:val="00413112"/>
    <w:rsid w:val="00413738"/>
    <w:rsid w:val="00417072"/>
    <w:rsid w:val="00420507"/>
    <w:rsid w:val="00420664"/>
    <w:rsid w:val="00421E57"/>
    <w:rsid w:val="00422DAC"/>
    <w:rsid w:val="0042340E"/>
    <w:rsid w:val="0043166C"/>
    <w:rsid w:val="00431798"/>
    <w:rsid w:val="0043285D"/>
    <w:rsid w:val="00432D09"/>
    <w:rsid w:val="00432DD1"/>
    <w:rsid w:val="004367D9"/>
    <w:rsid w:val="00441C34"/>
    <w:rsid w:val="00442450"/>
    <w:rsid w:val="00442B3D"/>
    <w:rsid w:val="00442CC9"/>
    <w:rsid w:val="00444411"/>
    <w:rsid w:val="0044498C"/>
    <w:rsid w:val="00445B18"/>
    <w:rsid w:val="00446682"/>
    <w:rsid w:val="004553F4"/>
    <w:rsid w:val="00456B03"/>
    <w:rsid w:val="0046066C"/>
    <w:rsid w:val="004632D1"/>
    <w:rsid w:val="00467ACF"/>
    <w:rsid w:val="0047149F"/>
    <w:rsid w:val="004722B9"/>
    <w:rsid w:val="00473020"/>
    <w:rsid w:val="00473135"/>
    <w:rsid w:val="00476B53"/>
    <w:rsid w:val="004805F7"/>
    <w:rsid w:val="00481532"/>
    <w:rsid w:val="00483E8F"/>
    <w:rsid w:val="00483F23"/>
    <w:rsid w:val="00484204"/>
    <w:rsid w:val="00484D30"/>
    <w:rsid w:val="00485926"/>
    <w:rsid w:val="00487EC4"/>
    <w:rsid w:val="00494C7D"/>
    <w:rsid w:val="00495D68"/>
    <w:rsid w:val="00496494"/>
    <w:rsid w:val="00497D72"/>
    <w:rsid w:val="00497DD6"/>
    <w:rsid w:val="004A07BF"/>
    <w:rsid w:val="004A0958"/>
    <w:rsid w:val="004A3E02"/>
    <w:rsid w:val="004A5454"/>
    <w:rsid w:val="004A7B03"/>
    <w:rsid w:val="004B22F7"/>
    <w:rsid w:val="004B2BAF"/>
    <w:rsid w:val="004B3BD5"/>
    <w:rsid w:val="004B413C"/>
    <w:rsid w:val="004C1991"/>
    <w:rsid w:val="004C3335"/>
    <w:rsid w:val="004C3AB0"/>
    <w:rsid w:val="004C4363"/>
    <w:rsid w:val="004C45D2"/>
    <w:rsid w:val="004D17A0"/>
    <w:rsid w:val="004D1E88"/>
    <w:rsid w:val="004D3A15"/>
    <w:rsid w:val="004D3BE4"/>
    <w:rsid w:val="004E0D41"/>
    <w:rsid w:val="004E23BA"/>
    <w:rsid w:val="004E2C94"/>
    <w:rsid w:val="004E381A"/>
    <w:rsid w:val="004F4FE8"/>
    <w:rsid w:val="004F50B3"/>
    <w:rsid w:val="00501312"/>
    <w:rsid w:val="005021A4"/>
    <w:rsid w:val="00504196"/>
    <w:rsid w:val="00505FD4"/>
    <w:rsid w:val="00507E06"/>
    <w:rsid w:val="00516A94"/>
    <w:rsid w:val="00517AA9"/>
    <w:rsid w:val="00525507"/>
    <w:rsid w:val="00525CD3"/>
    <w:rsid w:val="0052626C"/>
    <w:rsid w:val="005279ED"/>
    <w:rsid w:val="00530995"/>
    <w:rsid w:val="0054361D"/>
    <w:rsid w:val="0054719C"/>
    <w:rsid w:val="005478A9"/>
    <w:rsid w:val="005515E3"/>
    <w:rsid w:val="00553E48"/>
    <w:rsid w:val="005554B2"/>
    <w:rsid w:val="00556DD7"/>
    <w:rsid w:val="0056697C"/>
    <w:rsid w:val="00567370"/>
    <w:rsid w:val="00570BF0"/>
    <w:rsid w:val="00572522"/>
    <w:rsid w:val="00576DA1"/>
    <w:rsid w:val="00577BDD"/>
    <w:rsid w:val="005810FD"/>
    <w:rsid w:val="00581110"/>
    <w:rsid w:val="00581872"/>
    <w:rsid w:val="00583BA3"/>
    <w:rsid w:val="00585D75"/>
    <w:rsid w:val="00587BBE"/>
    <w:rsid w:val="005907C1"/>
    <w:rsid w:val="00590B3C"/>
    <w:rsid w:val="00593478"/>
    <w:rsid w:val="005A2EED"/>
    <w:rsid w:val="005A6C1C"/>
    <w:rsid w:val="005B18E0"/>
    <w:rsid w:val="005B37DF"/>
    <w:rsid w:val="005B4E76"/>
    <w:rsid w:val="005B67CD"/>
    <w:rsid w:val="005B7A03"/>
    <w:rsid w:val="005C021B"/>
    <w:rsid w:val="005C6BDF"/>
    <w:rsid w:val="005E0099"/>
    <w:rsid w:val="005E5A8D"/>
    <w:rsid w:val="005E78DD"/>
    <w:rsid w:val="005F0276"/>
    <w:rsid w:val="005F0FF4"/>
    <w:rsid w:val="005F2095"/>
    <w:rsid w:val="005F3034"/>
    <w:rsid w:val="005F3689"/>
    <w:rsid w:val="005F7244"/>
    <w:rsid w:val="005F7305"/>
    <w:rsid w:val="0060043C"/>
    <w:rsid w:val="006018E6"/>
    <w:rsid w:val="00603A93"/>
    <w:rsid w:val="00605476"/>
    <w:rsid w:val="00606352"/>
    <w:rsid w:val="006111D3"/>
    <w:rsid w:val="00613899"/>
    <w:rsid w:val="00613E79"/>
    <w:rsid w:val="00616DDD"/>
    <w:rsid w:val="00616EC9"/>
    <w:rsid w:val="00620BBB"/>
    <w:rsid w:val="00621632"/>
    <w:rsid w:val="00623069"/>
    <w:rsid w:val="0062516F"/>
    <w:rsid w:val="00627A26"/>
    <w:rsid w:val="00631A2A"/>
    <w:rsid w:val="00631A7B"/>
    <w:rsid w:val="00631D15"/>
    <w:rsid w:val="00632709"/>
    <w:rsid w:val="006330D0"/>
    <w:rsid w:val="0063397B"/>
    <w:rsid w:val="00641122"/>
    <w:rsid w:val="00642492"/>
    <w:rsid w:val="00645B39"/>
    <w:rsid w:val="00651B13"/>
    <w:rsid w:val="00655644"/>
    <w:rsid w:val="006565FB"/>
    <w:rsid w:val="006573B2"/>
    <w:rsid w:val="0066033B"/>
    <w:rsid w:val="00663EAF"/>
    <w:rsid w:val="00665CAE"/>
    <w:rsid w:val="0066710D"/>
    <w:rsid w:val="006714CD"/>
    <w:rsid w:val="006753D2"/>
    <w:rsid w:val="00677312"/>
    <w:rsid w:val="0068032A"/>
    <w:rsid w:val="006808BC"/>
    <w:rsid w:val="00680977"/>
    <w:rsid w:val="006810E4"/>
    <w:rsid w:val="00684392"/>
    <w:rsid w:val="00690030"/>
    <w:rsid w:val="00692171"/>
    <w:rsid w:val="00694A2F"/>
    <w:rsid w:val="00694DFF"/>
    <w:rsid w:val="00695341"/>
    <w:rsid w:val="006A06C7"/>
    <w:rsid w:val="006A43BB"/>
    <w:rsid w:val="006A7138"/>
    <w:rsid w:val="006B13F8"/>
    <w:rsid w:val="006B1D78"/>
    <w:rsid w:val="006B3F90"/>
    <w:rsid w:val="006C23FD"/>
    <w:rsid w:val="006C3AE1"/>
    <w:rsid w:val="006C57AC"/>
    <w:rsid w:val="006C7BAA"/>
    <w:rsid w:val="006C7ECD"/>
    <w:rsid w:val="006D07AD"/>
    <w:rsid w:val="006D1CC8"/>
    <w:rsid w:val="006D682C"/>
    <w:rsid w:val="006D75A1"/>
    <w:rsid w:val="006F1A26"/>
    <w:rsid w:val="006F447A"/>
    <w:rsid w:val="006F51BE"/>
    <w:rsid w:val="00701175"/>
    <w:rsid w:val="0070428A"/>
    <w:rsid w:val="0070471E"/>
    <w:rsid w:val="00705638"/>
    <w:rsid w:val="00710DEF"/>
    <w:rsid w:val="007112C9"/>
    <w:rsid w:val="00711942"/>
    <w:rsid w:val="007125E2"/>
    <w:rsid w:val="00713161"/>
    <w:rsid w:val="00715243"/>
    <w:rsid w:val="00717546"/>
    <w:rsid w:val="007237CE"/>
    <w:rsid w:val="00727089"/>
    <w:rsid w:val="00730003"/>
    <w:rsid w:val="00731B15"/>
    <w:rsid w:val="00741C72"/>
    <w:rsid w:val="00744367"/>
    <w:rsid w:val="007479B4"/>
    <w:rsid w:val="0075088E"/>
    <w:rsid w:val="00751726"/>
    <w:rsid w:val="00752866"/>
    <w:rsid w:val="00760F85"/>
    <w:rsid w:val="007628D0"/>
    <w:rsid w:val="007652F2"/>
    <w:rsid w:val="007664A1"/>
    <w:rsid w:val="00770ECC"/>
    <w:rsid w:val="00774EA8"/>
    <w:rsid w:val="007830AC"/>
    <w:rsid w:val="00795814"/>
    <w:rsid w:val="00796257"/>
    <w:rsid w:val="007969B7"/>
    <w:rsid w:val="007A0483"/>
    <w:rsid w:val="007A0C41"/>
    <w:rsid w:val="007B0167"/>
    <w:rsid w:val="007B07D1"/>
    <w:rsid w:val="007B363E"/>
    <w:rsid w:val="007B3FA0"/>
    <w:rsid w:val="007B6014"/>
    <w:rsid w:val="007B6843"/>
    <w:rsid w:val="007B701B"/>
    <w:rsid w:val="007C1BC2"/>
    <w:rsid w:val="007D23AD"/>
    <w:rsid w:val="007D2A9D"/>
    <w:rsid w:val="007D6ACB"/>
    <w:rsid w:val="007E1552"/>
    <w:rsid w:val="007E7114"/>
    <w:rsid w:val="007F1C6F"/>
    <w:rsid w:val="007F5B61"/>
    <w:rsid w:val="007F7538"/>
    <w:rsid w:val="007F7EB3"/>
    <w:rsid w:val="00802D1F"/>
    <w:rsid w:val="0080369E"/>
    <w:rsid w:val="00803963"/>
    <w:rsid w:val="00803C74"/>
    <w:rsid w:val="008055CD"/>
    <w:rsid w:val="0081162B"/>
    <w:rsid w:val="00811870"/>
    <w:rsid w:val="00811C02"/>
    <w:rsid w:val="0081299A"/>
    <w:rsid w:val="00821D85"/>
    <w:rsid w:val="00827826"/>
    <w:rsid w:val="008312AF"/>
    <w:rsid w:val="00833FF1"/>
    <w:rsid w:val="0083698C"/>
    <w:rsid w:val="0084230E"/>
    <w:rsid w:val="00844491"/>
    <w:rsid w:val="00844830"/>
    <w:rsid w:val="00844B06"/>
    <w:rsid w:val="008466D0"/>
    <w:rsid w:val="008628DF"/>
    <w:rsid w:val="008641E3"/>
    <w:rsid w:val="00865E85"/>
    <w:rsid w:val="00865FD6"/>
    <w:rsid w:val="00866F22"/>
    <w:rsid w:val="00871334"/>
    <w:rsid w:val="00871347"/>
    <w:rsid w:val="0087165E"/>
    <w:rsid w:val="00873479"/>
    <w:rsid w:val="00874286"/>
    <w:rsid w:val="00874837"/>
    <w:rsid w:val="00874D32"/>
    <w:rsid w:val="008757A1"/>
    <w:rsid w:val="008827DD"/>
    <w:rsid w:val="00885248"/>
    <w:rsid w:val="00885605"/>
    <w:rsid w:val="008875AE"/>
    <w:rsid w:val="008902C8"/>
    <w:rsid w:val="00890FC0"/>
    <w:rsid w:val="00891C25"/>
    <w:rsid w:val="008930EE"/>
    <w:rsid w:val="00894514"/>
    <w:rsid w:val="0089763B"/>
    <w:rsid w:val="0089766E"/>
    <w:rsid w:val="008A094C"/>
    <w:rsid w:val="008A4E85"/>
    <w:rsid w:val="008A6016"/>
    <w:rsid w:val="008A65CA"/>
    <w:rsid w:val="008A698A"/>
    <w:rsid w:val="008B0C36"/>
    <w:rsid w:val="008B3E0A"/>
    <w:rsid w:val="008B64C9"/>
    <w:rsid w:val="008B68A6"/>
    <w:rsid w:val="008B7E7F"/>
    <w:rsid w:val="008C186E"/>
    <w:rsid w:val="008C1F91"/>
    <w:rsid w:val="008C2035"/>
    <w:rsid w:val="008C4CE4"/>
    <w:rsid w:val="008C661F"/>
    <w:rsid w:val="008C6CC3"/>
    <w:rsid w:val="008D1AEA"/>
    <w:rsid w:val="008D2D0C"/>
    <w:rsid w:val="008D5D8F"/>
    <w:rsid w:val="008D71A6"/>
    <w:rsid w:val="008D73DD"/>
    <w:rsid w:val="008E137A"/>
    <w:rsid w:val="008E19D3"/>
    <w:rsid w:val="008E1F08"/>
    <w:rsid w:val="008E4C84"/>
    <w:rsid w:val="008F0031"/>
    <w:rsid w:val="008F051D"/>
    <w:rsid w:val="008F09C9"/>
    <w:rsid w:val="008F1AAC"/>
    <w:rsid w:val="008F2930"/>
    <w:rsid w:val="008F3844"/>
    <w:rsid w:val="008F6091"/>
    <w:rsid w:val="008F69D3"/>
    <w:rsid w:val="00901CC8"/>
    <w:rsid w:val="0090321D"/>
    <w:rsid w:val="009033AC"/>
    <w:rsid w:val="00903C03"/>
    <w:rsid w:val="00905BB2"/>
    <w:rsid w:val="00910BEA"/>
    <w:rsid w:val="009121C3"/>
    <w:rsid w:val="00917041"/>
    <w:rsid w:val="00917DD9"/>
    <w:rsid w:val="00920D11"/>
    <w:rsid w:val="00922F60"/>
    <w:rsid w:val="0092474F"/>
    <w:rsid w:val="00924A04"/>
    <w:rsid w:val="0092589B"/>
    <w:rsid w:val="009263E1"/>
    <w:rsid w:val="009306EF"/>
    <w:rsid w:val="00930B98"/>
    <w:rsid w:val="009312C8"/>
    <w:rsid w:val="009340F9"/>
    <w:rsid w:val="00935AF0"/>
    <w:rsid w:val="0094500F"/>
    <w:rsid w:val="00947F12"/>
    <w:rsid w:val="009526A7"/>
    <w:rsid w:val="0095297D"/>
    <w:rsid w:val="00954A4B"/>
    <w:rsid w:val="0095539C"/>
    <w:rsid w:val="009553A5"/>
    <w:rsid w:val="00957A1C"/>
    <w:rsid w:val="0096065D"/>
    <w:rsid w:val="00962987"/>
    <w:rsid w:val="00962AC8"/>
    <w:rsid w:val="00964287"/>
    <w:rsid w:val="009705CC"/>
    <w:rsid w:val="0097101C"/>
    <w:rsid w:val="0097151E"/>
    <w:rsid w:val="00973BD3"/>
    <w:rsid w:val="00977639"/>
    <w:rsid w:val="00981B69"/>
    <w:rsid w:val="00983188"/>
    <w:rsid w:val="00993CAD"/>
    <w:rsid w:val="009942B3"/>
    <w:rsid w:val="00994D95"/>
    <w:rsid w:val="009964AF"/>
    <w:rsid w:val="00997952"/>
    <w:rsid w:val="009A3D51"/>
    <w:rsid w:val="009A427F"/>
    <w:rsid w:val="009B1729"/>
    <w:rsid w:val="009B34EE"/>
    <w:rsid w:val="009B3F85"/>
    <w:rsid w:val="009C390B"/>
    <w:rsid w:val="009C563B"/>
    <w:rsid w:val="009C5787"/>
    <w:rsid w:val="009D4593"/>
    <w:rsid w:val="009E0E9B"/>
    <w:rsid w:val="009E15BC"/>
    <w:rsid w:val="009E15F1"/>
    <w:rsid w:val="009E509F"/>
    <w:rsid w:val="009E6683"/>
    <w:rsid w:val="009E7AD9"/>
    <w:rsid w:val="009F5D1F"/>
    <w:rsid w:val="009F5EBE"/>
    <w:rsid w:val="009F6538"/>
    <w:rsid w:val="00A02823"/>
    <w:rsid w:val="00A04B1D"/>
    <w:rsid w:val="00A05315"/>
    <w:rsid w:val="00A105A5"/>
    <w:rsid w:val="00A10C5C"/>
    <w:rsid w:val="00A14A06"/>
    <w:rsid w:val="00A153E7"/>
    <w:rsid w:val="00A17990"/>
    <w:rsid w:val="00A21487"/>
    <w:rsid w:val="00A2193A"/>
    <w:rsid w:val="00A25D08"/>
    <w:rsid w:val="00A26ED9"/>
    <w:rsid w:val="00A27FD2"/>
    <w:rsid w:val="00A31A70"/>
    <w:rsid w:val="00A329D8"/>
    <w:rsid w:val="00A32AAD"/>
    <w:rsid w:val="00A34633"/>
    <w:rsid w:val="00A35D14"/>
    <w:rsid w:val="00A367C9"/>
    <w:rsid w:val="00A40508"/>
    <w:rsid w:val="00A41A79"/>
    <w:rsid w:val="00A47A2D"/>
    <w:rsid w:val="00A5179B"/>
    <w:rsid w:val="00A52EFB"/>
    <w:rsid w:val="00A54C6E"/>
    <w:rsid w:val="00A56252"/>
    <w:rsid w:val="00A6478C"/>
    <w:rsid w:val="00A65887"/>
    <w:rsid w:val="00A67CBB"/>
    <w:rsid w:val="00A701DC"/>
    <w:rsid w:val="00A75604"/>
    <w:rsid w:val="00A822D6"/>
    <w:rsid w:val="00A824AC"/>
    <w:rsid w:val="00A82C5B"/>
    <w:rsid w:val="00A90309"/>
    <w:rsid w:val="00A93629"/>
    <w:rsid w:val="00A948B9"/>
    <w:rsid w:val="00AA3F70"/>
    <w:rsid w:val="00AA4DDC"/>
    <w:rsid w:val="00AA73DD"/>
    <w:rsid w:val="00AB3A2E"/>
    <w:rsid w:val="00AC1FCE"/>
    <w:rsid w:val="00AC40F1"/>
    <w:rsid w:val="00AD0467"/>
    <w:rsid w:val="00AD0C3D"/>
    <w:rsid w:val="00AD10E4"/>
    <w:rsid w:val="00AD2143"/>
    <w:rsid w:val="00AD6D98"/>
    <w:rsid w:val="00AD701C"/>
    <w:rsid w:val="00AD7B42"/>
    <w:rsid w:val="00AE1CA8"/>
    <w:rsid w:val="00AE2339"/>
    <w:rsid w:val="00AE3882"/>
    <w:rsid w:val="00AE6D2D"/>
    <w:rsid w:val="00AE7D60"/>
    <w:rsid w:val="00AF2981"/>
    <w:rsid w:val="00AF4724"/>
    <w:rsid w:val="00AF6285"/>
    <w:rsid w:val="00B0020F"/>
    <w:rsid w:val="00B0065C"/>
    <w:rsid w:val="00B01D12"/>
    <w:rsid w:val="00B0237E"/>
    <w:rsid w:val="00B07232"/>
    <w:rsid w:val="00B10A9E"/>
    <w:rsid w:val="00B110FF"/>
    <w:rsid w:val="00B12843"/>
    <w:rsid w:val="00B13886"/>
    <w:rsid w:val="00B13DD0"/>
    <w:rsid w:val="00B151D5"/>
    <w:rsid w:val="00B22468"/>
    <w:rsid w:val="00B22BE0"/>
    <w:rsid w:val="00B22F3B"/>
    <w:rsid w:val="00B23C98"/>
    <w:rsid w:val="00B24691"/>
    <w:rsid w:val="00B31064"/>
    <w:rsid w:val="00B33E4E"/>
    <w:rsid w:val="00B35B7B"/>
    <w:rsid w:val="00B3740C"/>
    <w:rsid w:val="00B4101F"/>
    <w:rsid w:val="00B41CE1"/>
    <w:rsid w:val="00B41F6F"/>
    <w:rsid w:val="00B429FC"/>
    <w:rsid w:val="00B465A4"/>
    <w:rsid w:val="00B47815"/>
    <w:rsid w:val="00B528B7"/>
    <w:rsid w:val="00B565D8"/>
    <w:rsid w:val="00B574CF"/>
    <w:rsid w:val="00B6281F"/>
    <w:rsid w:val="00B63326"/>
    <w:rsid w:val="00B63DFD"/>
    <w:rsid w:val="00B64037"/>
    <w:rsid w:val="00B66B29"/>
    <w:rsid w:val="00B70FA4"/>
    <w:rsid w:val="00B721C3"/>
    <w:rsid w:val="00B73FBE"/>
    <w:rsid w:val="00B7618A"/>
    <w:rsid w:val="00B76720"/>
    <w:rsid w:val="00B77192"/>
    <w:rsid w:val="00B80A07"/>
    <w:rsid w:val="00B81D45"/>
    <w:rsid w:val="00B8447D"/>
    <w:rsid w:val="00B8556B"/>
    <w:rsid w:val="00B8685D"/>
    <w:rsid w:val="00B87663"/>
    <w:rsid w:val="00B90C69"/>
    <w:rsid w:val="00B90F5A"/>
    <w:rsid w:val="00B92BF2"/>
    <w:rsid w:val="00B931D4"/>
    <w:rsid w:val="00B9335D"/>
    <w:rsid w:val="00B9353A"/>
    <w:rsid w:val="00B93D2B"/>
    <w:rsid w:val="00B95FF7"/>
    <w:rsid w:val="00BA37FF"/>
    <w:rsid w:val="00BA71AE"/>
    <w:rsid w:val="00BA73F5"/>
    <w:rsid w:val="00BB4E80"/>
    <w:rsid w:val="00BB6F25"/>
    <w:rsid w:val="00BC20EB"/>
    <w:rsid w:val="00BC2E8A"/>
    <w:rsid w:val="00BC6F29"/>
    <w:rsid w:val="00BE2B2E"/>
    <w:rsid w:val="00BE7CC4"/>
    <w:rsid w:val="00BF40B7"/>
    <w:rsid w:val="00BF4AC6"/>
    <w:rsid w:val="00BF65B2"/>
    <w:rsid w:val="00C00054"/>
    <w:rsid w:val="00C005D7"/>
    <w:rsid w:val="00C00FBD"/>
    <w:rsid w:val="00C0104C"/>
    <w:rsid w:val="00C035D4"/>
    <w:rsid w:val="00C107F1"/>
    <w:rsid w:val="00C120CA"/>
    <w:rsid w:val="00C13659"/>
    <w:rsid w:val="00C14670"/>
    <w:rsid w:val="00C15349"/>
    <w:rsid w:val="00C20C23"/>
    <w:rsid w:val="00C246EB"/>
    <w:rsid w:val="00C252CA"/>
    <w:rsid w:val="00C256F2"/>
    <w:rsid w:val="00C327A1"/>
    <w:rsid w:val="00C3508B"/>
    <w:rsid w:val="00C3515B"/>
    <w:rsid w:val="00C3551A"/>
    <w:rsid w:val="00C36485"/>
    <w:rsid w:val="00C40347"/>
    <w:rsid w:val="00C42975"/>
    <w:rsid w:val="00C4467C"/>
    <w:rsid w:val="00C46BEC"/>
    <w:rsid w:val="00C47846"/>
    <w:rsid w:val="00C52138"/>
    <w:rsid w:val="00C60CF4"/>
    <w:rsid w:val="00C60E58"/>
    <w:rsid w:val="00C616EE"/>
    <w:rsid w:val="00C63D8A"/>
    <w:rsid w:val="00C659A4"/>
    <w:rsid w:val="00C6684E"/>
    <w:rsid w:val="00C66B02"/>
    <w:rsid w:val="00C66DE4"/>
    <w:rsid w:val="00C67496"/>
    <w:rsid w:val="00C676F0"/>
    <w:rsid w:val="00C705B6"/>
    <w:rsid w:val="00C70C6F"/>
    <w:rsid w:val="00C70D5A"/>
    <w:rsid w:val="00C71DC8"/>
    <w:rsid w:val="00C72146"/>
    <w:rsid w:val="00C73413"/>
    <w:rsid w:val="00C76A90"/>
    <w:rsid w:val="00C76C25"/>
    <w:rsid w:val="00C77FEC"/>
    <w:rsid w:val="00C862CD"/>
    <w:rsid w:val="00C86A95"/>
    <w:rsid w:val="00C86EC0"/>
    <w:rsid w:val="00C926BC"/>
    <w:rsid w:val="00C93210"/>
    <w:rsid w:val="00C94A13"/>
    <w:rsid w:val="00C94F9B"/>
    <w:rsid w:val="00C952FD"/>
    <w:rsid w:val="00C95DEB"/>
    <w:rsid w:val="00C972C3"/>
    <w:rsid w:val="00CA03F4"/>
    <w:rsid w:val="00CA1EB5"/>
    <w:rsid w:val="00CA5044"/>
    <w:rsid w:val="00CA574A"/>
    <w:rsid w:val="00CB6DC5"/>
    <w:rsid w:val="00CB6F8F"/>
    <w:rsid w:val="00CC2338"/>
    <w:rsid w:val="00CC48DD"/>
    <w:rsid w:val="00CC68FA"/>
    <w:rsid w:val="00CC6CC4"/>
    <w:rsid w:val="00CD2D0D"/>
    <w:rsid w:val="00CD42A4"/>
    <w:rsid w:val="00CD5359"/>
    <w:rsid w:val="00CE032F"/>
    <w:rsid w:val="00CE18BC"/>
    <w:rsid w:val="00CE3664"/>
    <w:rsid w:val="00CF1DAA"/>
    <w:rsid w:val="00CF2B64"/>
    <w:rsid w:val="00CF4C8C"/>
    <w:rsid w:val="00CF5931"/>
    <w:rsid w:val="00CF5CEA"/>
    <w:rsid w:val="00CF6AD8"/>
    <w:rsid w:val="00D00FFB"/>
    <w:rsid w:val="00D10610"/>
    <w:rsid w:val="00D11B7B"/>
    <w:rsid w:val="00D12044"/>
    <w:rsid w:val="00D15875"/>
    <w:rsid w:val="00D15C5E"/>
    <w:rsid w:val="00D2730B"/>
    <w:rsid w:val="00D3110D"/>
    <w:rsid w:val="00D326D4"/>
    <w:rsid w:val="00D34BEA"/>
    <w:rsid w:val="00D40778"/>
    <w:rsid w:val="00D440DE"/>
    <w:rsid w:val="00D444BD"/>
    <w:rsid w:val="00D44DCE"/>
    <w:rsid w:val="00D51CA8"/>
    <w:rsid w:val="00D56910"/>
    <w:rsid w:val="00D60B30"/>
    <w:rsid w:val="00D61DB3"/>
    <w:rsid w:val="00D6241B"/>
    <w:rsid w:val="00D70EB1"/>
    <w:rsid w:val="00D71749"/>
    <w:rsid w:val="00D73CCD"/>
    <w:rsid w:val="00D763F6"/>
    <w:rsid w:val="00D81402"/>
    <w:rsid w:val="00D83CCF"/>
    <w:rsid w:val="00D93949"/>
    <w:rsid w:val="00D95F38"/>
    <w:rsid w:val="00DA12C4"/>
    <w:rsid w:val="00DA3CD2"/>
    <w:rsid w:val="00DA4936"/>
    <w:rsid w:val="00DA4B0A"/>
    <w:rsid w:val="00DB2530"/>
    <w:rsid w:val="00DB4188"/>
    <w:rsid w:val="00DB5F30"/>
    <w:rsid w:val="00DB7F80"/>
    <w:rsid w:val="00DC042F"/>
    <w:rsid w:val="00DC0C4C"/>
    <w:rsid w:val="00DC461A"/>
    <w:rsid w:val="00DC7225"/>
    <w:rsid w:val="00DC745E"/>
    <w:rsid w:val="00DC75F8"/>
    <w:rsid w:val="00DD0520"/>
    <w:rsid w:val="00DD171F"/>
    <w:rsid w:val="00DD3A55"/>
    <w:rsid w:val="00DD5E04"/>
    <w:rsid w:val="00DE0476"/>
    <w:rsid w:val="00DE2E4B"/>
    <w:rsid w:val="00DE63BD"/>
    <w:rsid w:val="00DF22B7"/>
    <w:rsid w:val="00DF386A"/>
    <w:rsid w:val="00E02B5C"/>
    <w:rsid w:val="00E074BA"/>
    <w:rsid w:val="00E1019C"/>
    <w:rsid w:val="00E11DB9"/>
    <w:rsid w:val="00E1435C"/>
    <w:rsid w:val="00E1757B"/>
    <w:rsid w:val="00E201F8"/>
    <w:rsid w:val="00E23A28"/>
    <w:rsid w:val="00E2590C"/>
    <w:rsid w:val="00E30D01"/>
    <w:rsid w:val="00E31392"/>
    <w:rsid w:val="00E36136"/>
    <w:rsid w:val="00E3720F"/>
    <w:rsid w:val="00E37B64"/>
    <w:rsid w:val="00E44057"/>
    <w:rsid w:val="00E44360"/>
    <w:rsid w:val="00E50CB4"/>
    <w:rsid w:val="00E54D04"/>
    <w:rsid w:val="00E5693E"/>
    <w:rsid w:val="00E579C1"/>
    <w:rsid w:val="00E62C6C"/>
    <w:rsid w:val="00E63A4F"/>
    <w:rsid w:val="00E65634"/>
    <w:rsid w:val="00E66715"/>
    <w:rsid w:val="00E67014"/>
    <w:rsid w:val="00E73FEC"/>
    <w:rsid w:val="00E74537"/>
    <w:rsid w:val="00E74AB8"/>
    <w:rsid w:val="00E77E21"/>
    <w:rsid w:val="00E81644"/>
    <w:rsid w:val="00E82140"/>
    <w:rsid w:val="00E825E6"/>
    <w:rsid w:val="00E8303B"/>
    <w:rsid w:val="00E83589"/>
    <w:rsid w:val="00E83664"/>
    <w:rsid w:val="00E845D9"/>
    <w:rsid w:val="00E949B8"/>
    <w:rsid w:val="00EA0128"/>
    <w:rsid w:val="00EA2ED9"/>
    <w:rsid w:val="00EA3194"/>
    <w:rsid w:val="00EA57CF"/>
    <w:rsid w:val="00EA5B0F"/>
    <w:rsid w:val="00EB0F4A"/>
    <w:rsid w:val="00EB3A1C"/>
    <w:rsid w:val="00EC0842"/>
    <w:rsid w:val="00EC287C"/>
    <w:rsid w:val="00EC45F4"/>
    <w:rsid w:val="00EC4E74"/>
    <w:rsid w:val="00EC685F"/>
    <w:rsid w:val="00ED2AE3"/>
    <w:rsid w:val="00ED41AF"/>
    <w:rsid w:val="00ED7B32"/>
    <w:rsid w:val="00ED7DA6"/>
    <w:rsid w:val="00EE02F5"/>
    <w:rsid w:val="00EE1E34"/>
    <w:rsid w:val="00EE3C65"/>
    <w:rsid w:val="00EE4BBB"/>
    <w:rsid w:val="00EE5084"/>
    <w:rsid w:val="00EF717A"/>
    <w:rsid w:val="00EF7D0E"/>
    <w:rsid w:val="00F00274"/>
    <w:rsid w:val="00F0155F"/>
    <w:rsid w:val="00F020D7"/>
    <w:rsid w:val="00F060F8"/>
    <w:rsid w:val="00F07F0A"/>
    <w:rsid w:val="00F112C6"/>
    <w:rsid w:val="00F11561"/>
    <w:rsid w:val="00F12508"/>
    <w:rsid w:val="00F12D23"/>
    <w:rsid w:val="00F1417C"/>
    <w:rsid w:val="00F14648"/>
    <w:rsid w:val="00F16193"/>
    <w:rsid w:val="00F16374"/>
    <w:rsid w:val="00F171B8"/>
    <w:rsid w:val="00F24283"/>
    <w:rsid w:val="00F25613"/>
    <w:rsid w:val="00F27676"/>
    <w:rsid w:val="00F27B14"/>
    <w:rsid w:val="00F30F41"/>
    <w:rsid w:val="00F311D3"/>
    <w:rsid w:val="00F33C3C"/>
    <w:rsid w:val="00F359AE"/>
    <w:rsid w:val="00F40096"/>
    <w:rsid w:val="00F41E6F"/>
    <w:rsid w:val="00F47AB7"/>
    <w:rsid w:val="00F50F00"/>
    <w:rsid w:val="00F52C3E"/>
    <w:rsid w:val="00F54C54"/>
    <w:rsid w:val="00F67DFF"/>
    <w:rsid w:val="00F72F70"/>
    <w:rsid w:val="00F73BCC"/>
    <w:rsid w:val="00F74FB4"/>
    <w:rsid w:val="00F76823"/>
    <w:rsid w:val="00F76A16"/>
    <w:rsid w:val="00F77B84"/>
    <w:rsid w:val="00F80BEC"/>
    <w:rsid w:val="00F9047B"/>
    <w:rsid w:val="00F91A3B"/>
    <w:rsid w:val="00F91AA2"/>
    <w:rsid w:val="00F92024"/>
    <w:rsid w:val="00F948BF"/>
    <w:rsid w:val="00F94FD8"/>
    <w:rsid w:val="00F95B7C"/>
    <w:rsid w:val="00FA0950"/>
    <w:rsid w:val="00FA0AB6"/>
    <w:rsid w:val="00FA2F5B"/>
    <w:rsid w:val="00FA41BD"/>
    <w:rsid w:val="00FA5797"/>
    <w:rsid w:val="00FA6E9E"/>
    <w:rsid w:val="00FB05CA"/>
    <w:rsid w:val="00FB0AE0"/>
    <w:rsid w:val="00FB0E89"/>
    <w:rsid w:val="00FB13AD"/>
    <w:rsid w:val="00FB205F"/>
    <w:rsid w:val="00FB2474"/>
    <w:rsid w:val="00FB2A35"/>
    <w:rsid w:val="00FB2AF1"/>
    <w:rsid w:val="00FB458F"/>
    <w:rsid w:val="00FB6B68"/>
    <w:rsid w:val="00FD127E"/>
    <w:rsid w:val="00FD6EB7"/>
    <w:rsid w:val="00FE0389"/>
    <w:rsid w:val="00FE0761"/>
    <w:rsid w:val="00FE08C2"/>
    <w:rsid w:val="00FE278B"/>
    <w:rsid w:val="00FF4B38"/>
    <w:rsid w:val="00FF5EF4"/>
    <w:rsid w:val="00FF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BADC60"/>
  <w15:chartTrackingRefBased/>
  <w15:docId w15:val="{32BD3E8E-80FE-46A6-AAAC-B080D4C0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676"/>
    <w:pPr>
      <w:spacing w:line="360" w:lineRule="auto"/>
      <w:jc w:val="both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6F2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C6F29"/>
  </w:style>
  <w:style w:type="paragraph" w:styleId="a5">
    <w:name w:val="footer"/>
    <w:basedOn w:val="a"/>
    <w:link w:val="a6"/>
    <w:uiPriority w:val="99"/>
    <w:unhideWhenUsed/>
    <w:rsid w:val="00BC6F2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C6F29"/>
  </w:style>
  <w:style w:type="paragraph" w:styleId="a7">
    <w:name w:val="Balloon Text"/>
    <w:basedOn w:val="a"/>
    <w:link w:val="a8"/>
    <w:uiPriority w:val="99"/>
    <w:semiHidden/>
    <w:unhideWhenUsed/>
    <w:rsid w:val="00BC6F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BC6F29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4805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&#1092;&#1086;&#1088;&#1084;&#1080;&#1088;&#1086;&#1074;&#1072;&#1085;&#1080;&#1077;%20&#1087;&#1088;&#1086;&#1090;&#1086;&#1082;&#1086;&#1083;&#1086;&#1074;%20&#1086;&#1090;%20&#1055;&#1086;&#1087;&#1082;&#1086;&#1074;&#1072;\NEW_ARM1\ext\ind_card_337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EAEBA-93AC-46C1-A562-E2794A0DC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ind_card_337.dot</Template>
  <TotalTime>3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Давиденко</dc:creator>
  <cp:keywords/>
  <cp:lastModifiedBy>Влад Давиденко</cp:lastModifiedBy>
  <cp:revision>1</cp:revision>
  <cp:lastPrinted>2013-12-24T11:39:00Z</cp:lastPrinted>
  <dcterms:created xsi:type="dcterms:W3CDTF">2023-03-06T06:20:00Z</dcterms:created>
  <dcterms:modified xsi:type="dcterms:W3CDTF">2023-03-06T06:23:00Z</dcterms:modified>
</cp:coreProperties>
</file>